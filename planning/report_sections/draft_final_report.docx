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1B3A87D8" w:rsidR="00ED5FB5" w:rsidRPr="00394C12" w:rsidRDefault="005F51B2" w:rsidP="00394C12">
      <w:pPr>
        <w:jc w:val="center"/>
        <w:rPr>
          <w:sz w:val="32"/>
          <w:szCs w:val="32"/>
        </w:rPr>
      </w:pPr>
      <w:r>
        <w:rPr>
          <w:sz w:val="32"/>
          <w:szCs w:val="32"/>
        </w:rPr>
        <w:t>Draft final</w:t>
      </w:r>
      <w:r w:rsidR="00B061E7">
        <w:rPr>
          <w:sz w:val="32"/>
          <w:szCs w:val="32"/>
        </w:rPr>
        <w:t xml:space="preserve"> report</w:t>
      </w:r>
    </w:p>
    <w:p w14:paraId="048C668C" w14:textId="6E31AAAD" w:rsidR="00ED5FB5" w:rsidRDefault="00B061E7" w:rsidP="00ED5FB5">
      <w:pPr>
        <w:jc w:val="center"/>
      </w:pPr>
      <w:r>
        <w:t>Thomas Nagel</w:t>
      </w:r>
    </w:p>
    <w:p w14:paraId="1946CE2C" w14:textId="7F667703" w:rsidR="00ED5FB5" w:rsidRDefault="005F51B2" w:rsidP="00ED5FB5">
      <w:pPr>
        <w:jc w:val="center"/>
      </w:pPr>
      <w:r>
        <w:t>February</w:t>
      </w:r>
      <w:r w:rsidR="00B061E7">
        <w:t xml:space="preserve"> 202</w:t>
      </w:r>
      <w:r>
        <w:t>4</w:t>
      </w:r>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FE38D5">
          <w:footerReference w:type="even" r:id="rId8"/>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77777777" w:rsidR="00E125AE" w:rsidRDefault="00E125AE" w:rsidP="00394C12">
          <w:pPr>
            <w:pStyle w:val="TOC1"/>
          </w:pPr>
          <w:r>
            <w:t>Content</w:t>
          </w:r>
        </w:p>
        <w:p w14:paraId="27010A35" w14:textId="08B39EAD" w:rsidR="00D97A2A" w:rsidRDefault="00394C12">
          <w:pPr>
            <w:pStyle w:val="TOC1"/>
            <w:tabs>
              <w:tab w:val="left" w:pos="840"/>
              <w:tab w:val="right" w:leader="dot" w:pos="7360"/>
            </w:tabs>
            <w:rPr>
              <w:rFonts w:eastAsiaTheme="minorEastAsia" w:cstheme="minorBidi"/>
              <w:b w:val="0"/>
              <w:noProof/>
              <w:kern w:val="2"/>
              <w:sz w:val="22"/>
              <w:szCs w:val="22"/>
              <w:lang w:eastAsia="en-GB"/>
              <w14:ligatures w14:val="standardContextual"/>
            </w:rPr>
          </w:pPr>
          <w:r>
            <w:fldChar w:fldCharType="begin"/>
          </w:r>
          <w:r>
            <w:instrText xml:space="preserve"> TOC \o "1-3" </w:instrText>
          </w:r>
          <w:r>
            <w:fldChar w:fldCharType="separate"/>
          </w:r>
          <w:r w:rsidR="00D97A2A">
            <w:rPr>
              <w:noProof/>
            </w:rPr>
            <w:t>1</w:t>
          </w:r>
          <w:r w:rsidR="00D97A2A">
            <w:rPr>
              <w:rFonts w:eastAsiaTheme="minorEastAsia" w:cstheme="minorBidi"/>
              <w:b w:val="0"/>
              <w:noProof/>
              <w:kern w:val="2"/>
              <w:sz w:val="22"/>
              <w:szCs w:val="22"/>
              <w:lang w:eastAsia="en-GB"/>
              <w14:ligatures w14:val="standardContextual"/>
            </w:rPr>
            <w:tab/>
          </w:r>
          <w:r w:rsidR="00D97A2A">
            <w:rPr>
              <w:noProof/>
            </w:rPr>
            <w:t>Introduction</w:t>
          </w:r>
          <w:r w:rsidR="00D97A2A">
            <w:rPr>
              <w:noProof/>
            </w:rPr>
            <w:tab/>
          </w:r>
          <w:r w:rsidR="00D97A2A">
            <w:rPr>
              <w:noProof/>
            </w:rPr>
            <w:fldChar w:fldCharType="begin"/>
          </w:r>
          <w:r w:rsidR="00D97A2A">
            <w:rPr>
              <w:noProof/>
            </w:rPr>
            <w:instrText xml:space="preserve"> PAGEREF _Toc153561759 \h </w:instrText>
          </w:r>
          <w:r w:rsidR="00D97A2A">
            <w:rPr>
              <w:noProof/>
            </w:rPr>
          </w:r>
          <w:r w:rsidR="00D97A2A">
            <w:rPr>
              <w:noProof/>
            </w:rPr>
            <w:fldChar w:fldCharType="separate"/>
          </w:r>
          <w:r w:rsidR="00D97A2A">
            <w:rPr>
              <w:noProof/>
            </w:rPr>
            <w:t>3</w:t>
          </w:r>
          <w:r w:rsidR="00D97A2A">
            <w:rPr>
              <w:noProof/>
            </w:rPr>
            <w:fldChar w:fldCharType="end"/>
          </w:r>
        </w:p>
        <w:p w14:paraId="6DF15171" w14:textId="21C2227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2</w:t>
          </w:r>
          <w:r>
            <w:rPr>
              <w:rFonts w:eastAsiaTheme="minorEastAsia" w:cstheme="minorBidi"/>
              <w:b w:val="0"/>
              <w:noProof/>
              <w:kern w:val="2"/>
              <w:sz w:val="22"/>
              <w:szCs w:val="22"/>
              <w:lang w:eastAsia="en-GB"/>
              <w14:ligatures w14:val="standardContextual"/>
            </w:rPr>
            <w:tab/>
          </w:r>
          <w:r>
            <w:rPr>
              <w:noProof/>
            </w:rPr>
            <w:t>Literature review</w:t>
          </w:r>
          <w:r>
            <w:rPr>
              <w:noProof/>
            </w:rPr>
            <w:tab/>
          </w:r>
          <w:r>
            <w:rPr>
              <w:noProof/>
            </w:rPr>
            <w:fldChar w:fldCharType="begin"/>
          </w:r>
          <w:r>
            <w:rPr>
              <w:noProof/>
            </w:rPr>
            <w:instrText xml:space="preserve"> PAGEREF _Toc153561760 \h </w:instrText>
          </w:r>
          <w:r>
            <w:rPr>
              <w:noProof/>
            </w:rPr>
          </w:r>
          <w:r>
            <w:rPr>
              <w:noProof/>
            </w:rPr>
            <w:fldChar w:fldCharType="separate"/>
          </w:r>
          <w:r>
            <w:rPr>
              <w:noProof/>
            </w:rPr>
            <w:t>4</w:t>
          </w:r>
          <w:r>
            <w:rPr>
              <w:noProof/>
            </w:rPr>
            <w:fldChar w:fldCharType="end"/>
          </w:r>
        </w:p>
        <w:p w14:paraId="5DCE531C" w14:textId="26971D4B"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2.1</w:t>
          </w:r>
          <w:r>
            <w:rPr>
              <w:rFonts w:eastAsiaTheme="minorEastAsia" w:cstheme="minorBidi"/>
              <w:b w:val="0"/>
              <w:noProof/>
              <w:kern w:val="2"/>
              <w:sz w:val="22"/>
              <w:lang w:eastAsia="en-GB"/>
              <w14:ligatures w14:val="standardContextual"/>
            </w:rPr>
            <w:tab/>
          </w:r>
          <w:r>
            <w:rPr>
              <w:noProof/>
            </w:rPr>
            <w:t>Board games through history</w:t>
          </w:r>
          <w:r>
            <w:rPr>
              <w:noProof/>
            </w:rPr>
            <w:tab/>
          </w:r>
          <w:r>
            <w:rPr>
              <w:noProof/>
            </w:rPr>
            <w:fldChar w:fldCharType="begin"/>
          </w:r>
          <w:r>
            <w:rPr>
              <w:noProof/>
            </w:rPr>
            <w:instrText xml:space="preserve"> PAGEREF _Toc153561761 \h </w:instrText>
          </w:r>
          <w:r>
            <w:rPr>
              <w:noProof/>
            </w:rPr>
          </w:r>
          <w:r>
            <w:rPr>
              <w:noProof/>
            </w:rPr>
            <w:fldChar w:fldCharType="separate"/>
          </w:r>
          <w:r>
            <w:rPr>
              <w:noProof/>
            </w:rPr>
            <w:t>4</w:t>
          </w:r>
          <w:r>
            <w:rPr>
              <w:noProof/>
            </w:rPr>
            <w:fldChar w:fldCharType="end"/>
          </w:r>
        </w:p>
        <w:p w14:paraId="4F574B23" w14:textId="7E4C7C33"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2.2</w:t>
          </w:r>
          <w:r>
            <w:rPr>
              <w:rFonts w:eastAsiaTheme="minorEastAsia" w:cstheme="minorBidi"/>
              <w:b w:val="0"/>
              <w:noProof/>
              <w:kern w:val="2"/>
              <w:sz w:val="22"/>
              <w:lang w:eastAsia="en-GB"/>
              <w14:ligatures w14:val="standardContextual"/>
            </w:rPr>
            <w:tab/>
          </w:r>
          <w:r>
            <w:rPr>
              <w:noProof/>
            </w:rPr>
            <w:t>Digital board games</w:t>
          </w:r>
          <w:r>
            <w:rPr>
              <w:noProof/>
            </w:rPr>
            <w:tab/>
          </w:r>
          <w:r>
            <w:rPr>
              <w:noProof/>
            </w:rPr>
            <w:fldChar w:fldCharType="begin"/>
          </w:r>
          <w:r>
            <w:rPr>
              <w:noProof/>
            </w:rPr>
            <w:instrText xml:space="preserve"> PAGEREF _Toc153561762 \h </w:instrText>
          </w:r>
          <w:r>
            <w:rPr>
              <w:noProof/>
            </w:rPr>
          </w:r>
          <w:r>
            <w:rPr>
              <w:noProof/>
            </w:rPr>
            <w:fldChar w:fldCharType="separate"/>
          </w:r>
          <w:r>
            <w:rPr>
              <w:noProof/>
            </w:rPr>
            <w:t>5</w:t>
          </w:r>
          <w:r>
            <w:rPr>
              <w:noProof/>
            </w:rPr>
            <w:fldChar w:fldCharType="end"/>
          </w:r>
        </w:p>
        <w:p w14:paraId="62EA621E" w14:textId="5001D1F4"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2.3</w:t>
          </w:r>
          <w:r>
            <w:rPr>
              <w:rFonts w:eastAsiaTheme="minorEastAsia" w:cstheme="minorBidi"/>
              <w:b w:val="0"/>
              <w:noProof/>
              <w:kern w:val="2"/>
              <w:sz w:val="22"/>
              <w:lang w:eastAsia="en-GB"/>
              <w14:ligatures w14:val="standardContextual"/>
            </w:rPr>
            <w:tab/>
          </w:r>
          <w:r>
            <w:rPr>
              <w:noProof/>
            </w:rPr>
            <w:t>Physics-based games</w:t>
          </w:r>
          <w:r>
            <w:rPr>
              <w:noProof/>
            </w:rPr>
            <w:tab/>
          </w:r>
          <w:r>
            <w:rPr>
              <w:noProof/>
            </w:rPr>
            <w:fldChar w:fldCharType="begin"/>
          </w:r>
          <w:r>
            <w:rPr>
              <w:noProof/>
            </w:rPr>
            <w:instrText xml:space="preserve"> PAGEREF _Toc153561763 \h </w:instrText>
          </w:r>
          <w:r>
            <w:rPr>
              <w:noProof/>
            </w:rPr>
          </w:r>
          <w:r>
            <w:rPr>
              <w:noProof/>
            </w:rPr>
            <w:fldChar w:fldCharType="separate"/>
          </w:r>
          <w:r>
            <w:rPr>
              <w:noProof/>
            </w:rPr>
            <w:t>9</w:t>
          </w:r>
          <w:r>
            <w:rPr>
              <w:noProof/>
            </w:rPr>
            <w:fldChar w:fldCharType="end"/>
          </w:r>
        </w:p>
        <w:p w14:paraId="54C30206" w14:textId="1C7D86B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3</w:t>
          </w:r>
          <w:r>
            <w:rPr>
              <w:rFonts w:eastAsiaTheme="minorEastAsia" w:cstheme="minorBidi"/>
              <w:b w:val="0"/>
              <w:noProof/>
              <w:kern w:val="2"/>
              <w:sz w:val="22"/>
              <w:szCs w:val="22"/>
              <w:lang w:eastAsia="en-GB"/>
              <w14:ligatures w14:val="standardContextual"/>
            </w:rPr>
            <w:tab/>
          </w:r>
          <w:r>
            <w:rPr>
              <w:noProof/>
            </w:rPr>
            <w:t>Design</w:t>
          </w:r>
          <w:r>
            <w:rPr>
              <w:noProof/>
            </w:rPr>
            <w:tab/>
          </w:r>
          <w:r>
            <w:rPr>
              <w:noProof/>
            </w:rPr>
            <w:fldChar w:fldCharType="begin"/>
          </w:r>
          <w:r>
            <w:rPr>
              <w:noProof/>
            </w:rPr>
            <w:instrText xml:space="preserve"> PAGEREF _Toc153561764 \h </w:instrText>
          </w:r>
          <w:r>
            <w:rPr>
              <w:noProof/>
            </w:rPr>
          </w:r>
          <w:r>
            <w:rPr>
              <w:noProof/>
            </w:rPr>
            <w:fldChar w:fldCharType="separate"/>
          </w:r>
          <w:r>
            <w:rPr>
              <w:noProof/>
            </w:rPr>
            <w:t>11</w:t>
          </w:r>
          <w:r>
            <w:rPr>
              <w:noProof/>
            </w:rPr>
            <w:fldChar w:fldCharType="end"/>
          </w:r>
        </w:p>
        <w:p w14:paraId="583173F3" w14:textId="2672C0A0"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4</w:t>
          </w:r>
          <w:r>
            <w:rPr>
              <w:rFonts w:eastAsiaTheme="minorEastAsia" w:cstheme="minorBidi"/>
              <w:b w:val="0"/>
              <w:noProof/>
              <w:kern w:val="2"/>
              <w:sz w:val="22"/>
              <w:szCs w:val="22"/>
              <w:lang w:eastAsia="en-GB"/>
              <w14:ligatures w14:val="standardContextual"/>
            </w:rPr>
            <w:tab/>
          </w:r>
          <w:r>
            <w:rPr>
              <w:noProof/>
            </w:rPr>
            <w:t>Work plan</w:t>
          </w:r>
          <w:r>
            <w:rPr>
              <w:noProof/>
            </w:rPr>
            <w:tab/>
          </w:r>
          <w:r>
            <w:rPr>
              <w:noProof/>
            </w:rPr>
            <w:fldChar w:fldCharType="begin"/>
          </w:r>
          <w:r>
            <w:rPr>
              <w:noProof/>
            </w:rPr>
            <w:instrText xml:space="preserve"> PAGEREF _Toc153561765 \h </w:instrText>
          </w:r>
          <w:r>
            <w:rPr>
              <w:noProof/>
            </w:rPr>
          </w:r>
          <w:r>
            <w:rPr>
              <w:noProof/>
            </w:rPr>
            <w:fldChar w:fldCharType="separate"/>
          </w:r>
          <w:r>
            <w:rPr>
              <w:noProof/>
            </w:rPr>
            <w:t>14</w:t>
          </w:r>
          <w:r>
            <w:rPr>
              <w:noProof/>
            </w:rPr>
            <w:fldChar w:fldCharType="end"/>
          </w:r>
        </w:p>
        <w:p w14:paraId="7C3A0DF6" w14:textId="4E1DB1F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5</w:t>
          </w:r>
          <w:r>
            <w:rPr>
              <w:rFonts w:eastAsiaTheme="minorEastAsia" w:cstheme="minorBidi"/>
              <w:b w:val="0"/>
              <w:noProof/>
              <w:kern w:val="2"/>
              <w:sz w:val="22"/>
              <w:szCs w:val="22"/>
              <w:lang w:eastAsia="en-GB"/>
              <w14:ligatures w14:val="standardContextual"/>
            </w:rPr>
            <w:tab/>
          </w:r>
          <w:r>
            <w:rPr>
              <w:noProof/>
            </w:rPr>
            <w:t>Evaluation plan</w:t>
          </w:r>
          <w:r>
            <w:rPr>
              <w:noProof/>
            </w:rPr>
            <w:tab/>
          </w:r>
          <w:r>
            <w:rPr>
              <w:noProof/>
            </w:rPr>
            <w:fldChar w:fldCharType="begin"/>
          </w:r>
          <w:r>
            <w:rPr>
              <w:noProof/>
            </w:rPr>
            <w:instrText xml:space="preserve"> PAGEREF _Toc153561766 \h </w:instrText>
          </w:r>
          <w:r>
            <w:rPr>
              <w:noProof/>
            </w:rPr>
          </w:r>
          <w:r>
            <w:rPr>
              <w:noProof/>
            </w:rPr>
            <w:fldChar w:fldCharType="separate"/>
          </w:r>
          <w:r>
            <w:rPr>
              <w:noProof/>
            </w:rPr>
            <w:t>15</w:t>
          </w:r>
          <w:r>
            <w:rPr>
              <w:noProof/>
            </w:rPr>
            <w:fldChar w:fldCharType="end"/>
          </w:r>
        </w:p>
        <w:p w14:paraId="5A368AA8" w14:textId="5A6B18A1"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6</w:t>
          </w:r>
          <w:r>
            <w:rPr>
              <w:rFonts w:eastAsiaTheme="minorEastAsia" w:cstheme="minorBidi"/>
              <w:b w:val="0"/>
              <w:noProof/>
              <w:kern w:val="2"/>
              <w:sz w:val="22"/>
              <w:szCs w:val="22"/>
              <w:lang w:eastAsia="en-GB"/>
              <w14:ligatures w14:val="standardContextual"/>
            </w:rPr>
            <w:tab/>
          </w:r>
          <w:r>
            <w:rPr>
              <w:noProof/>
            </w:rPr>
            <w:t>Feature prototype</w:t>
          </w:r>
          <w:r>
            <w:rPr>
              <w:noProof/>
            </w:rPr>
            <w:tab/>
          </w:r>
          <w:r>
            <w:rPr>
              <w:noProof/>
            </w:rPr>
            <w:fldChar w:fldCharType="begin"/>
          </w:r>
          <w:r>
            <w:rPr>
              <w:noProof/>
            </w:rPr>
            <w:instrText xml:space="preserve"> PAGEREF _Toc153561767 \h </w:instrText>
          </w:r>
          <w:r>
            <w:rPr>
              <w:noProof/>
            </w:rPr>
          </w:r>
          <w:r>
            <w:rPr>
              <w:noProof/>
            </w:rPr>
            <w:fldChar w:fldCharType="separate"/>
          </w:r>
          <w:r>
            <w:rPr>
              <w:noProof/>
            </w:rPr>
            <w:t>17</w:t>
          </w:r>
          <w:r>
            <w:rPr>
              <w:noProof/>
            </w:rPr>
            <w:fldChar w:fldCharType="end"/>
          </w:r>
        </w:p>
        <w:p w14:paraId="79722545" w14:textId="3D9CA89F"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7</w:t>
          </w:r>
          <w:r>
            <w:rPr>
              <w:rFonts w:eastAsiaTheme="minorEastAsia" w:cstheme="minorBidi"/>
              <w:b w:val="0"/>
              <w:noProof/>
              <w:kern w:val="2"/>
              <w:sz w:val="22"/>
              <w:szCs w:val="22"/>
              <w:lang w:eastAsia="en-GB"/>
              <w14:ligatures w14:val="standardContextual"/>
            </w:rPr>
            <w:tab/>
          </w:r>
          <w:r>
            <w:rPr>
              <w:noProof/>
            </w:rPr>
            <w:t>Appendices</w:t>
          </w:r>
          <w:r>
            <w:rPr>
              <w:noProof/>
            </w:rPr>
            <w:tab/>
          </w:r>
          <w:r>
            <w:rPr>
              <w:noProof/>
            </w:rPr>
            <w:fldChar w:fldCharType="begin"/>
          </w:r>
          <w:r>
            <w:rPr>
              <w:noProof/>
            </w:rPr>
            <w:instrText xml:space="preserve"> PAGEREF _Toc153561768 \h </w:instrText>
          </w:r>
          <w:r>
            <w:rPr>
              <w:noProof/>
            </w:rPr>
          </w:r>
          <w:r>
            <w:rPr>
              <w:noProof/>
            </w:rPr>
            <w:fldChar w:fldCharType="separate"/>
          </w:r>
          <w:r>
            <w:rPr>
              <w:noProof/>
            </w:rPr>
            <w:t>18</w:t>
          </w:r>
          <w:r>
            <w:rPr>
              <w:noProof/>
            </w:rPr>
            <w:fldChar w:fldCharType="end"/>
          </w:r>
        </w:p>
        <w:p w14:paraId="2B0CCAE5" w14:textId="724EE2BA"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7.1</w:t>
          </w:r>
          <w:r>
            <w:rPr>
              <w:rFonts w:eastAsiaTheme="minorEastAsia" w:cstheme="minorBidi"/>
              <w:b w:val="0"/>
              <w:noProof/>
              <w:kern w:val="2"/>
              <w:sz w:val="22"/>
              <w:lang w:eastAsia="en-GB"/>
              <w14:ligatures w14:val="standardContextual"/>
            </w:rPr>
            <w:tab/>
          </w:r>
          <w:r>
            <w:rPr>
              <w:noProof/>
            </w:rPr>
            <w:t>Work plan</w:t>
          </w:r>
          <w:r>
            <w:rPr>
              <w:noProof/>
            </w:rPr>
            <w:tab/>
          </w:r>
          <w:r>
            <w:rPr>
              <w:noProof/>
            </w:rPr>
            <w:fldChar w:fldCharType="begin"/>
          </w:r>
          <w:r>
            <w:rPr>
              <w:noProof/>
            </w:rPr>
            <w:instrText xml:space="preserve"> PAGEREF _Toc153561769 \h </w:instrText>
          </w:r>
          <w:r>
            <w:rPr>
              <w:noProof/>
            </w:rPr>
          </w:r>
          <w:r>
            <w:rPr>
              <w:noProof/>
            </w:rPr>
            <w:fldChar w:fldCharType="separate"/>
          </w:r>
          <w:r>
            <w:rPr>
              <w:noProof/>
            </w:rPr>
            <w:t>18</w:t>
          </w:r>
          <w:r>
            <w:rPr>
              <w:noProof/>
            </w:rPr>
            <w:fldChar w:fldCharType="end"/>
          </w:r>
        </w:p>
        <w:p w14:paraId="24D06C5D" w14:textId="200637F8" w:rsidR="00D97A2A" w:rsidRDefault="00D97A2A">
          <w:pPr>
            <w:pStyle w:val="TOC2"/>
            <w:tabs>
              <w:tab w:val="left" w:pos="1050"/>
              <w:tab w:val="right" w:leader="dot" w:pos="7360"/>
            </w:tabs>
            <w:rPr>
              <w:rFonts w:eastAsiaTheme="minorEastAsia" w:cstheme="minorBidi"/>
              <w:b w:val="0"/>
              <w:noProof/>
              <w:kern w:val="2"/>
              <w:sz w:val="22"/>
              <w:lang w:eastAsia="en-GB"/>
              <w14:ligatures w14:val="standardContextual"/>
            </w:rPr>
          </w:pPr>
          <w:r>
            <w:rPr>
              <w:noProof/>
            </w:rPr>
            <w:t>7.2</w:t>
          </w:r>
          <w:r>
            <w:rPr>
              <w:rFonts w:eastAsiaTheme="minorEastAsia" w:cstheme="minorBidi"/>
              <w:b w:val="0"/>
              <w:noProof/>
              <w:kern w:val="2"/>
              <w:sz w:val="22"/>
              <w:lang w:eastAsia="en-GB"/>
              <w14:ligatures w14:val="standardContextual"/>
            </w:rPr>
            <w:tab/>
          </w:r>
          <w:r>
            <w:rPr>
              <w:noProof/>
            </w:rPr>
            <w:t>High-level test cases</w:t>
          </w:r>
          <w:r>
            <w:rPr>
              <w:noProof/>
            </w:rPr>
            <w:tab/>
          </w:r>
          <w:r>
            <w:rPr>
              <w:noProof/>
            </w:rPr>
            <w:fldChar w:fldCharType="begin"/>
          </w:r>
          <w:r>
            <w:rPr>
              <w:noProof/>
            </w:rPr>
            <w:instrText xml:space="preserve"> PAGEREF _Toc153561770 \h </w:instrText>
          </w:r>
          <w:r>
            <w:rPr>
              <w:noProof/>
            </w:rPr>
          </w:r>
          <w:r>
            <w:rPr>
              <w:noProof/>
            </w:rPr>
            <w:fldChar w:fldCharType="separate"/>
          </w:r>
          <w:r>
            <w:rPr>
              <w:noProof/>
            </w:rPr>
            <w:t>19</w:t>
          </w:r>
          <w:r>
            <w:rPr>
              <w:noProof/>
            </w:rPr>
            <w:fldChar w:fldCharType="end"/>
          </w:r>
        </w:p>
        <w:p w14:paraId="6AD9F5F6" w14:textId="05C07FAE" w:rsidR="00D97A2A" w:rsidRDefault="00D97A2A">
          <w:pPr>
            <w:pStyle w:val="TOC1"/>
            <w:tabs>
              <w:tab w:val="left" w:pos="840"/>
              <w:tab w:val="right" w:leader="dot" w:pos="7360"/>
            </w:tabs>
            <w:rPr>
              <w:rFonts w:eastAsiaTheme="minorEastAsia" w:cstheme="minorBidi"/>
              <w:b w:val="0"/>
              <w:noProof/>
              <w:kern w:val="2"/>
              <w:sz w:val="22"/>
              <w:szCs w:val="22"/>
              <w:lang w:eastAsia="en-GB"/>
              <w14:ligatures w14:val="standardContextual"/>
            </w:rPr>
          </w:pPr>
          <w:r>
            <w:rPr>
              <w:noProof/>
            </w:rPr>
            <w:t>8</w:t>
          </w:r>
          <w:r>
            <w:rPr>
              <w:rFonts w:eastAsiaTheme="minorEastAsia" w:cstheme="minorBidi"/>
              <w:b w:val="0"/>
              <w:noProof/>
              <w:kern w:val="2"/>
              <w:sz w:val="22"/>
              <w:szCs w:val="22"/>
              <w:lang w:eastAsia="en-GB"/>
              <w14:ligatures w14:val="standardContextual"/>
            </w:rPr>
            <w:tab/>
          </w:r>
          <w:r>
            <w:rPr>
              <w:noProof/>
            </w:rPr>
            <w:t>References</w:t>
          </w:r>
          <w:r>
            <w:rPr>
              <w:noProof/>
            </w:rPr>
            <w:tab/>
          </w:r>
          <w:r>
            <w:rPr>
              <w:noProof/>
            </w:rPr>
            <w:fldChar w:fldCharType="begin"/>
          </w:r>
          <w:r>
            <w:rPr>
              <w:noProof/>
            </w:rPr>
            <w:instrText xml:space="preserve"> PAGEREF _Toc153561771 \h </w:instrText>
          </w:r>
          <w:r>
            <w:rPr>
              <w:noProof/>
            </w:rPr>
          </w:r>
          <w:r>
            <w:rPr>
              <w:noProof/>
            </w:rPr>
            <w:fldChar w:fldCharType="separate"/>
          </w:r>
          <w:r>
            <w:rPr>
              <w:noProof/>
            </w:rPr>
            <w:t>21</w:t>
          </w:r>
          <w:r>
            <w:rPr>
              <w:noProof/>
            </w:rPr>
            <w:fldChar w:fldCharType="end"/>
          </w:r>
        </w:p>
        <w:p w14:paraId="788A65C3" w14:textId="46BDD7D3" w:rsidR="00E125AE" w:rsidRDefault="00394C12" w:rsidP="00394C12">
          <w:pPr>
            <w:pStyle w:val="TOC1"/>
          </w:pPr>
          <w:r>
            <w:fldChar w:fldCharType="end"/>
          </w:r>
        </w:p>
      </w:sdtContent>
    </w:sdt>
    <w:p w14:paraId="706EF1F2" w14:textId="77777777" w:rsidR="00E125AE" w:rsidRDefault="00E125AE" w:rsidP="00E125AE"/>
    <w:p w14:paraId="6B44BC22" w14:textId="77777777" w:rsidR="00E125AE" w:rsidRDefault="00E125AE" w:rsidP="00E125AE">
      <w:r>
        <w:br w:type="page"/>
      </w:r>
    </w:p>
    <w:p w14:paraId="51519A35" w14:textId="5F8DB54C" w:rsidR="00B061E7" w:rsidRDefault="00B061E7" w:rsidP="00B061E7">
      <w:pPr>
        <w:pStyle w:val="Heading1"/>
      </w:pPr>
      <w:bookmarkStart w:id="0" w:name="_Toc153561759"/>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77777777" w:rsidR="00B061E7" w:rsidRDefault="00B061E7" w:rsidP="00B061E7">
      <w:r>
        <w:t>My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1E6CA89D" w14:textId="754F9CEF" w:rsidR="00B061E7" w:rsidRDefault="007A2116" w:rsidP="00B061E7">
      <w:r w:rsidRPr="007A2116">
        <w:t xml:space="preserve">The project template specifies that the </w:t>
      </w:r>
      <w:proofErr w:type="gramStart"/>
      <w:r w:rsidRPr="007A2116">
        <w:t>end product</w:t>
      </w:r>
      <w:proofErr w:type="gramEnd"/>
      <w:r w:rsidRPr="007A2116">
        <w:t xml:space="preserve">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w:t>
      </w:r>
      <w:proofErr w:type="gramStart"/>
      <w:r w:rsidRPr="007A2116">
        <w:t>hardware, and</w:t>
      </w:r>
      <w:proofErr w:type="gramEnd"/>
      <w:r w:rsidRPr="007A2116">
        <w:t xml:space="preserve"> may not have use of control pads or other gaming-specific input methods. It will be important that the software can run on a reasonably specified </w:t>
      </w:r>
      <w:proofErr w:type="gramStart"/>
      <w:r w:rsidRPr="007A2116">
        <w:t>machine, and</w:t>
      </w:r>
      <w:proofErr w:type="gramEnd"/>
      <w:r w:rsidRPr="007A2116">
        <w:t xml:space="preserve"> can be used with mouse-and-keyboard inputs.</w:t>
      </w:r>
      <w:r w:rsidR="00B061E7">
        <w:br w:type="page"/>
      </w:r>
    </w:p>
    <w:p w14:paraId="519B3703" w14:textId="525E2C32" w:rsidR="00B061E7" w:rsidRDefault="00B061E7" w:rsidP="00B061E7">
      <w:pPr>
        <w:pStyle w:val="Heading1"/>
      </w:pPr>
      <w:bookmarkStart w:id="1" w:name="_Toc153561760"/>
      <w:r>
        <w:lastRenderedPageBreak/>
        <w:t>Literature review</w:t>
      </w:r>
      <w:bookmarkEnd w:id="1"/>
    </w:p>
    <w:p w14:paraId="2AD59A3A" w14:textId="05335773" w:rsidR="00C77C06" w:rsidRDefault="00C77C06" w:rsidP="00C77C06">
      <w:pPr>
        <w:pStyle w:val="Heading2"/>
      </w:pPr>
      <w:bookmarkStart w:id="2" w:name="_Toc153561761"/>
      <w:r>
        <w:t xml:space="preserve">Board games through </w:t>
      </w:r>
      <w:proofErr w:type="gramStart"/>
      <w:r>
        <w:t>history</w:t>
      </w:r>
      <w:bookmarkEnd w:id="2"/>
      <w:proofErr w:type="gramEnd"/>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proofErr w:type="spellStart"/>
      <w:r w:rsidRPr="00DC4C1E">
        <w:rPr>
          <w:i/>
          <w:iCs/>
        </w:rPr>
        <w:t>Baduk</w:t>
      </w:r>
      <w:proofErr w:type="spellEnd"/>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5702FA42" w14:textId="26ED3F9B" w:rsidR="00C77C06" w:rsidRDefault="00C77C06" w:rsidP="00C77C06">
      <w:pPr>
        <w:pStyle w:val="Firstparagraph"/>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9"/>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0"/>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1"/>
                    <a:stretch>
                      <a:fillRect/>
                    </a:stretch>
                  </pic:blipFill>
                  <pic:spPr>
                    <a:xfrm>
                      <a:off x="0" y="0"/>
                      <a:ext cx="1650838" cy="1224937"/>
                    </a:xfrm>
                    <a:prstGeom prst="rect">
                      <a:avLst/>
                    </a:prstGeom>
                  </pic:spPr>
                </pic:pic>
              </a:graphicData>
            </a:graphic>
          </wp:inline>
        </w:drawing>
      </w:r>
      <w:r>
        <w:br/>
      </w:r>
      <w:r w:rsidR="00D801DD">
        <w:rPr>
          <w:i/>
          <w:iCs/>
        </w:rPr>
        <w:t xml:space="preserve">Figure 1: </w:t>
      </w:r>
      <w:r w:rsidR="006B3E62">
        <w:rPr>
          <w:i/>
          <w:iCs/>
        </w:rPr>
        <w:t xml:space="preserve">[L-R] </w:t>
      </w:r>
      <w:r w:rsidRPr="00FA2ACE">
        <w:rPr>
          <w:i/>
          <w:iCs/>
        </w:rPr>
        <w:t xml:space="preserve">Go, Royal Game of Ur, and Senet board </w:t>
      </w:r>
      <w:proofErr w:type="gramStart"/>
      <w:r w:rsidRPr="00FA2ACE">
        <w:rPr>
          <w:i/>
          <w:iCs/>
        </w:rPr>
        <w:t>games</w:t>
      </w:r>
      <w:proofErr w:type="gramEnd"/>
    </w:p>
    <w:p w14:paraId="2847AB77" w14:textId="60769446"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t xml:space="preserve">, 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209F66A1" w14:textId="5B0CB8C9" w:rsidR="00C77C06" w:rsidRPr="00DC4C1E" w:rsidRDefault="00DC4C1E" w:rsidP="00D801DD">
      <w:pPr>
        <w:pStyle w:val="Firstparagraph"/>
        <w:jc w:val="center"/>
        <w:rPr>
          <w:i/>
          <w:iCs/>
        </w:rP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2"/>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r>
        <w:br/>
      </w:r>
      <w:r w:rsidR="00D801DD">
        <w:rPr>
          <w:i/>
          <w:iCs/>
        </w:rPr>
        <w:t xml:space="preserve">Figure 2: </w:t>
      </w:r>
      <w:r w:rsidR="006B3E62">
        <w:rPr>
          <w:i/>
          <w:iCs/>
        </w:rPr>
        <w:t xml:space="preserve">[L] </w:t>
      </w:r>
      <w:r w:rsidR="00C77C06" w:rsidRPr="00DC4C1E">
        <w:rPr>
          <w:i/>
          <w:iCs/>
        </w:rPr>
        <w:t>The Landlord’s Game (1904), and</w:t>
      </w:r>
      <w:r w:rsidR="006B3E62">
        <w:rPr>
          <w:i/>
          <w:iCs/>
        </w:rPr>
        <w:t xml:space="preserve"> [R] </w:t>
      </w:r>
      <w:r w:rsidR="00C77C06" w:rsidRPr="00DC4C1E">
        <w:rPr>
          <w:i/>
          <w:iCs/>
        </w:rPr>
        <w:t>a 1910 publication of the Game of the Goose</w:t>
      </w:r>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3" w:name="_Toc153561762"/>
      <w:r>
        <w:t>Digital board games</w:t>
      </w:r>
      <w:bookmarkEnd w:id="3"/>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w:t>
      </w:r>
      <w:proofErr w:type="gramStart"/>
      <w:r>
        <w:t>chess, but</w:t>
      </w:r>
      <w:proofErr w:type="gramEnd"/>
      <w:r>
        <w:t xml:space="preserve">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17CA66F3"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 while held and subjected to gravity when released. This does not allow for careful placing of objects atop each other.</w:t>
      </w:r>
    </w:p>
    <w:p w14:paraId="53542521" w14:textId="021C66CF" w:rsidR="00DC4C1E" w:rsidRPr="00DC4C1E" w:rsidRDefault="00DC4C1E" w:rsidP="00DC4C1E">
      <w:pPr>
        <w:jc w:val="center"/>
        <w:rPr>
          <w:i/>
          <w:iCs/>
        </w:rP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r w:rsidR="00D801DD">
        <w:rPr>
          <w:i/>
          <w:iCs/>
        </w:rPr>
        <w:t xml:space="preserve">Figure 3: </w:t>
      </w:r>
      <w:r w:rsidRPr="00DC4C1E">
        <w:rPr>
          <w:i/>
          <w:iCs/>
        </w:rPr>
        <w:t xml:space="preserve">Tabletop Simulator, showing the 3D environment and force input interface for a flicking </w:t>
      </w:r>
      <w:proofErr w:type="gramStart"/>
      <w:r w:rsidRPr="00DC4C1E">
        <w:rPr>
          <w:i/>
          <w:iCs/>
        </w:rPr>
        <w:t>game</w:t>
      </w:r>
      <w:proofErr w:type="gramEnd"/>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w:t>
      </w:r>
      <w:proofErr w:type="gramStart"/>
      <w:r w:rsidRPr="00DC4C1E">
        <w:t>rules, and</w:t>
      </w:r>
      <w:proofErr w:type="gramEnd"/>
      <w:r w:rsidRPr="00DC4C1E">
        <w:t xml:space="preserve"> automate game mechanics wherever possible. The engine used to implement each game is two-dimensional, with no physics simulation. This is thus an unsuitable platform for implementing adaptations of any dexterity games. The fact that the service hosts </w:t>
      </w:r>
      <w:proofErr w:type="gramStart"/>
      <w:r w:rsidRPr="00DC4C1E">
        <w:t>a large number of</w:t>
      </w:r>
      <w:proofErr w:type="gramEnd"/>
      <w:r w:rsidRPr="00DC4C1E">
        <w:t xml:space="preserve"> games is beneficial to its subscribers, but it does mean that the interface is somewhat generic, and it can take some time for a user to become familiar with how a particular game is implemented, even if they are familiar with the rules of the game itself.</w:t>
      </w:r>
    </w:p>
    <w:p w14:paraId="454C1F8C" w14:textId="2EDF35D8" w:rsidR="00DC4C1E" w:rsidRDefault="00DC4C1E" w:rsidP="00DC4C1E">
      <w:pPr>
        <w:jc w:val="center"/>
        <w:rPr>
          <w:i/>
          <w:iCs/>
        </w:rP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r>
        <w:br/>
      </w:r>
      <w:r w:rsidR="00D801DD">
        <w:rPr>
          <w:i/>
          <w:iCs/>
        </w:rPr>
        <w:t xml:space="preserve">Figure 4: </w:t>
      </w:r>
      <w:r w:rsidRPr="00DC4C1E">
        <w:rPr>
          <w:i/>
          <w:iCs/>
        </w:rPr>
        <w:t xml:space="preserve">Board Game Arena, showing the 2D interface and platform-imposed rules </w:t>
      </w:r>
      <w:proofErr w:type="gramStart"/>
      <w:r w:rsidRPr="00DC4C1E">
        <w:rPr>
          <w:i/>
          <w:iCs/>
        </w:rPr>
        <w:t>enforcement</w:t>
      </w:r>
      <w:proofErr w:type="gramEnd"/>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w:t>
      </w:r>
      <w:proofErr w:type="gramStart"/>
      <w:r w:rsidRPr="00DC4C1E">
        <w:t>a number of</w:t>
      </w:r>
      <w:proofErr w:type="gramEnd"/>
      <w:r w:rsidRPr="00DC4C1E">
        <w:t xml:space="preserve">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t xml:space="preserve">rules of the </w:t>
      </w:r>
      <w:r w:rsidRPr="00DC4C1E">
        <w:t>game and how it</w:t>
      </w:r>
      <w:r w:rsidR="00B30FC6">
        <w:t xml:space="preserve"> is</w:t>
      </w:r>
      <w:r w:rsidRPr="00DC4C1E">
        <w:t xml:space="preserve"> played through the software. The game </w:t>
      </w:r>
      <w:r w:rsidRPr="00DC4C1E">
        <w:lastRenderedPageBreak/>
        <w:t>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04D6BFA3" w14:textId="6B8F801E" w:rsidR="0030404F" w:rsidRDefault="0030404F" w:rsidP="0030404F">
      <w:pPr>
        <w:jc w:val="center"/>
        <w:rPr>
          <w:i/>
          <w:iCs/>
        </w:rP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r>
        <w:br/>
      </w:r>
      <w:r w:rsidR="00D801DD">
        <w:rPr>
          <w:i/>
          <w:iCs/>
        </w:rPr>
        <w:t xml:space="preserve">Figure 5: </w:t>
      </w:r>
      <w:r w:rsidRPr="0030404F">
        <w:rPr>
          <w:i/>
          <w:iCs/>
        </w:rPr>
        <w:t xml:space="preserve">Catan Universe, showing the 3D rendered environment and clear multiplayer </w:t>
      </w:r>
      <w:proofErr w:type="gramStart"/>
      <w:r w:rsidRPr="0030404F">
        <w:rPr>
          <w:i/>
          <w:iCs/>
        </w:rPr>
        <w:t>interface</w:t>
      </w:r>
      <w:proofErr w:type="gramEnd"/>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proofErr w:type="spellStart"/>
      <w:r w:rsidRPr="0030404F">
        <w:rPr>
          <w:i/>
          <w:iCs/>
        </w:rPr>
        <w:t>Physijs</w:t>
      </w:r>
      <w:proofErr w:type="spellEnd"/>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xml:space="preserve">. This tech-demo has issues preventing it from being a playable game. While collisions and gravity forces are well modelled, controls are rudimentary. Pieces can be selected and </w:t>
      </w:r>
      <w:proofErr w:type="gramStart"/>
      <w:r>
        <w:t>dragged, but</w:t>
      </w:r>
      <w:proofErr w:type="gramEnd"/>
      <w:r>
        <w:t xml:space="preserve">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indeterminate time in the past. This implementation was run through the Macromedia Flash </w:t>
      </w:r>
      <w:proofErr w:type="gramStart"/>
      <w:r>
        <w:t>platform, and</w:t>
      </w:r>
      <w:proofErr w:type="gramEnd"/>
      <w:r>
        <w:t xml:space="preserve"> is now archived on several websites hosting </w:t>
      </w:r>
      <w:r>
        <w:lastRenderedPageBreak/>
        <w:t>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4" w:name="_Toc153561763"/>
      <w:r>
        <w:t>Physics-based games</w:t>
      </w:r>
      <w:bookmarkEnd w:id="4"/>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w:t>
      </w:r>
      <w:proofErr w:type="gramStart"/>
      <w:r>
        <w:t>is able to</w:t>
      </w:r>
      <w:proofErr w:type="gramEnd"/>
      <w:r>
        <w:t xml:space="preserve">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w:t>
      </w:r>
      <w:proofErr w:type="gramStart"/>
      <w:r>
        <w:t>collisions, and</w:t>
      </w:r>
      <w:proofErr w:type="gramEnd"/>
      <w:r>
        <w:t xml:space="preserve"> can be used to knock other moveable objects about the game space. As the object is locked to the camera’s view, it can be moved using the familiar player movement controls; Y-axis (vertical) movement is limited by the fixed distance from the camera, unless the player finds a way </w:t>
      </w:r>
      <w:r>
        <w:lastRenderedPageBreak/>
        <w:t>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w:t>
      </w:r>
      <w:proofErr w:type="gramStart"/>
      <w:r>
        <w:t>focus, and</w:t>
      </w:r>
      <w:proofErr w:type="gramEnd"/>
      <w:r>
        <w:t xml:space="preserve">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 xml:space="preserve">These additional features should prove useful inspiration for designing an intuitive control scheme for manipulating an object with six degrees of freedom </w:t>
      </w:r>
      <w:proofErr w:type="gramStart"/>
      <w:r>
        <w:t>in order to</w:t>
      </w:r>
      <w:proofErr w:type="gramEnd"/>
      <w:r>
        <w:t xml:space="preserve"> place it precisely with respect to a potentially unstable collection of previously placed objects.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5" w:name="_Toc153561764"/>
      <w:r>
        <w:lastRenderedPageBreak/>
        <w:t>Design</w:t>
      </w:r>
      <w:bookmarkEnd w:id="5"/>
    </w:p>
    <w:p w14:paraId="2976E00A" w14:textId="77777777" w:rsidR="00B131D3" w:rsidRDefault="00B131D3" w:rsidP="00B131D3">
      <w:r>
        <w:t xml:space="preserve">The product will be a video game playable on a windows PC. The gameplay will be based on the commercial dexterity game </w:t>
      </w:r>
      <w:r w:rsidRPr="00D801DD">
        <w:rPr>
          <w:i/>
          <w:iCs/>
        </w:rPr>
        <w:t>Junk Art</w:t>
      </w:r>
      <w:sdt>
        <w:sdtPr>
          <w:id w:val="715778143"/>
          <w:citation/>
        </w:sdtPr>
        <w:sdtContent>
          <w:r>
            <w:fldChar w:fldCharType="begin"/>
          </w:r>
          <w:r>
            <w:instrText xml:space="preserve"> CITATION Asm23 \l 2057 </w:instrText>
          </w:r>
          <w:r>
            <w:fldChar w:fldCharType="separate"/>
          </w:r>
          <w:r>
            <w:rPr>
              <w:noProof/>
            </w:rPr>
            <w:t xml:space="preserve"> [21]</w:t>
          </w:r>
          <w:r>
            <w:fldChar w:fldCharType="end"/>
          </w:r>
        </w:sdtContent>
      </w:sdt>
      <w:r>
        <w:t>, a game revolving around stacking objects with unusual shapes, with the goal of creating the tallest structure, or incorporating the most pieces, without the structure collapsing.</w:t>
      </w:r>
    </w:p>
    <w:p w14:paraId="507DA850" w14:textId="77777777" w:rsidR="00B131D3" w:rsidRDefault="00B131D3" w:rsidP="00B131D3">
      <w:r>
        <w:t xml:space="preserve">The core gameplay loop will involve each player in turn being randomly assigned </w:t>
      </w:r>
      <w:proofErr w:type="gramStart"/>
      <w:r>
        <w:t>an</w:t>
      </w:r>
      <w:proofErr w:type="gramEnd"/>
      <w:r>
        <w:t xml:space="preserve">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7FAEE63E" w14:textId="77777777" w:rsidR="00B131D3" w:rsidRDefault="00B131D3" w:rsidP="00B131D3">
      <w:r>
        <w:t xml:space="preserve">The game will manifest as a representation of a tabletop holding the game pieces. The player will not have an avatar within this space, but rather will use keyboard and mouse to manoeuvre the camera around the environment, </w:t>
      </w:r>
      <w:proofErr w:type="gramStart"/>
      <w:r>
        <w:t>similar to</w:t>
      </w:r>
      <w:proofErr w:type="gramEnd"/>
      <w:r>
        <w:t xml:space="preserve"> the sandbox environment implemented in </w:t>
      </w:r>
      <w:r w:rsidRPr="00D801DD">
        <w:rPr>
          <w:i/>
          <w:iCs/>
        </w:rPr>
        <w:t>Tabletop Simulator</w:t>
      </w:r>
      <w:r>
        <w:t xml:space="preserve">. These camera controls will by default use WASD keys for translation and mouse XY for rotation. This interface will be familiar to anyone with experience of modern video </w:t>
      </w:r>
      <w:proofErr w:type="gramStart"/>
      <w:r>
        <w:t>games, and</w:t>
      </w:r>
      <w:proofErr w:type="gramEnd"/>
      <w:r>
        <w:t xml:space="preserve"> should be quick to pick up for those without that experience.</w:t>
      </w:r>
    </w:p>
    <w:p w14:paraId="73C3C8EA" w14:textId="77777777" w:rsidR="00B131D3" w:rsidRDefault="00B131D3" w:rsidP="00B131D3">
      <w:r>
        <w:t xml:space="preserve">When the player selects a game piece to add to their structure, they must be able to manoeuvre it with six degrees of freedom – 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‘Space’), the player can switch to rotation mode; the mouse XY movement and scroll wheel will adjust the piece’s rotation within world space, with translation of piece and movement of camera disabled while in this mode.</w:t>
      </w:r>
    </w:p>
    <w:p w14:paraId="38FFA488" w14:textId="77777777" w:rsidR="00B131D3" w:rsidRDefault="00B131D3" w:rsidP="00B131D3">
      <w:r>
        <w:lastRenderedPageBreak/>
        <w:t xml:space="preserve">Aside from the 3D world containing the game pieces, the game window will contain several interface elements which are not part of the physics environment. An initial plan for the layout of an in-progress game is illustrated in Figure 6. Elements will include ‘scorecards’ with information on the game status of the active player, and each other player, taking inspiration from other stand-alone digital board game adaptations such as </w:t>
      </w:r>
      <w:r w:rsidRPr="00D801DD">
        <w:rPr>
          <w:i/>
          <w:iCs/>
        </w:rPr>
        <w:t>Catan Universe</w:t>
      </w:r>
      <w:r>
        <w:t xml:space="preserve"> and </w:t>
      </w:r>
      <w:r w:rsidRPr="00D801DD">
        <w:rPr>
          <w:i/>
          <w:iCs/>
        </w:rPr>
        <w:t>Carcassonne Digital</w:t>
      </w:r>
      <w:sdt>
        <w:sdtPr>
          <w:id w:val="-2044966189"/>
          <w:citation/>
        </w:sdtPr>
        <w:sdtContent>
          <w:r>
            <w:fldChar w:fldCharType="begin"/>
          </w:r>
          <w:r>
            <w:instrText xml:space="preserve"> CITATION Asm19 \l 2057 </w:instrText>
          </w:r>
          <w:r>
            <w:fldChar w:fldCharType="separate"/>
          </w:r>
          <w:r>
            <w:rPr>
              <w:noProof/>
            </w:rPr>
            <w:t xml:space="preserve"> [22]</w:t>
          </w:r>
          <w:r>
            <w:fldChar w:fldCharType="end"/>
          </w:r>
        </w:sdtContent>
      </w:sdt>
      <w:r>
        <w:t>. This will include points scored in the current game (height of structure) and any penalties accrued from pieces falling from their structure. In a physical game, each player would be randomly assigned a differently shaped component to add to their structure by drawing from a shuffled deck of cards, showing representations of each possible piece. This may be replicated by an interface element, rather than by creating card objects within the 3D environment, which would be needlessly fiddly. Alternatively, a randomised piece may be spawned directly into the player’s ‘hand’.</w:t>
      </w:r>
    </w:p>
    <w:p w14:paraId="4257C20F" w14:textId="77777777" w:rsidR="00B131D3" w:rsidRDefault="00B131D3" w:rsidP="00B131D3">
      <w:r w:rsidRPr="00FB1EBF">
        <w:rPr>
          <w:i/>
          <w:iCs/>
          <w:noProof/>
        </w:rPr>
        <w:drawing>
          <wp:anchor distT="0" distB="0" distL="114300" distR="114300" simplePos="0" relativeHeight="251663360" behindDoc="0" locked="0" layoutInCell="1" allowOverlap="1" wp14:anchorId="613682DB" wp14:editId="0346F3CA">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C8C52" w14:textId="77777777" w:rsidR="00B131D3" w:rsidRDefault="00B131D3" w:rsidP="00B131D3"/>
    <w:p w14:paraId="4B5FFB95" w14:textId="77777777" w:rsidR="00B131D3" w:rsidRDefault="00B131D3" w:rsidP="00B131D3"/>
    <w:p w14:paraId="3C435C25" w14:textId="77777777" w:rsidR="00B131D3" w:rsidRDefault="00B131D3" w:rsidP="00B131D3"/>
    <w:p w14:paraId="7F32C92F" w14:textId="77777777" w:rsidR="00B131D3" w:rsidRDefault="00B131D3" w:rsidP="00B131D3"/>
    <w:p w14:paraId="5A5D16CB" w14:textId="77777777" w:rsidR="00B131D3" w:rsidRDefault="00B131D3" w:rsidP="00B131D3">
      <w:pPr>
        <w:spacing w:before="0" w:line="240" w:lineRule="auto"/>
        <w:ind w:firstLine="0"/>
        <w:jc w:val="left"/>
      </w:pPr>
    </w:p>
    <w:p w14:paraId="40405A5D" w14:textId="77777777" w:rsidR="00B131D3" w:rsidRDefault="00B131D3" w:rsidP="00B131D3"/>
    <w:p w14:paraId="7FD77BD8" w14:textId="77777777" w:rsidR="00B131D3" w:rsidRDefault="00B131D3" w:rsidP="00B131D3"/>
    <w:p w14:paraId="08B71A6A" w14:textId="77777777" w:rsidR="00B131D3" w:rsidRDefault="00B131D3" w:rsidP="00B131D3"/>
    <w:p w14:paraId="737CFB3E" w14:textId="77777777" w:rsidR="00B131D3" w:rsidRDefault="00B131D3" w:rsidP="00B131D3"/>
    <w:p w14:paraId="1CBF7635" w14:textId="77777777" w:rsidR="00B131D3" w:rsidRDefault="00B131D3" w:rsidP="00B131D3"/>
    <w:p w14:paraId="79E2010C" w14:textId="77777777" w:rsidR="00B131D3" w:rsidRDefault="00B131D3" w:rsidP="00B131D3">
      <w:pPr>
        <w:jc w:val="center"/>
        <w:rPr>
          <w:i/>
          <w:iCs/>
        </w:rPr>
      </w:pPr>
      <w:r>
        <w:rPr>
          <w:i/>
          <w:iCs/>
        </w:rPr>
        <w:t>Figure 6: Game layout</w:t>
      </w:r>
    </w:p>
    <w:p w14:paraId="5D3136CA" w14:textId="77777777" w:rsidR="00B131D3" w:rsidRDefault="00B131D3">
      <w:pPr>
        <w:spacing w:before="0" w:line="240" w:lineRule="auto"/>
        <w:ind w:firstLine="0"/>
        <w:jc w:val="left"/>
      </w:pPr>
      <w:r>
        <w:br w:type="page"/>
      </w:r>
    </w:p>
    <w:p w14:paraId="6F5EBB05" w14:textId="2AF20459" w:rsidR="00B131D3" w:rsidRDefault="00B131D3" w:rsidP="00B131D3">
      <w:pPr>
        <w:jc w:val="left"/>
      </w:pPr>
      <w:r>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039A954" w14:textId="77777777" w:rsidR="00B131D3" w:rsidRDefault="00B131D3" w:rsidP="00B131D3">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5F21AE64" w14:textId="77777777" w:rsidR="00B131D3" w:rsidRDefault="00B131D3" w:rsidP="00B131D3">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2A2C18FB" w14:textId="77777777" w:rsidR="00B131D3" w:rsidRDefault="00B131D3" w:rsidP="00B131D3">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w:t>
      </w:r>
      <w:proofErr w:type="gramStart"/>
      <w:r>
        <w:t>and also</w:t>
      </w:r>
      <w:proofErr w:type="gramEnd"/>
      <w:r>
        <w:t xml:space="preserve"> reasonably high-fidelity mesh colliders. Low-vertex box colliders are often used in 3D games to reduce CPU load, however this game revolves around how specific unusual shapes interact, and generic box colliders would remove these different interactions. </w:t>
      </w:r>
    </w:p>
    <w:p w14:paraId="78C7292D" w14:textId="77777777" w:rsidR="00B131D3" w:rsidRDefault="00B131D3" w:rsidP="00B131D3">
      <w:r>
        <w:t>The game pieces will be modelled after the components used in the physical game Junk Art, as shown in Figure 7, with a detailed plan of each piece type shown in Figure 8.</w:t>
      </w:r>
    </w:p>
    <w:p w14:paraId="50F4E477" w14:textId="77777777" w:rsidR="00B131D3" w:rsidRDefault="00B131D3" w:rsidP="00B131D3">
      <w:pPr>
        <w:jc w:val="center"/>
        <w:rPr>
          <w:i/>
          <w:iCs/>
        </w:rPr>
      </w:pPr>
      <w:r>
        <w:rPr>
          <w:noProof/>
        </w:rPr>
        <w:lastRenderedPageBreak/>
        <w:drawing>
          <wp:inline distT="0" distB="0" distL="0" distR="0" wp14:anchorId="540332E5" wp14:editId="3EC19148">
            <wp:extent cx="2571750" cy="1994709"/>
            <wp:effectExtent l="0" t="0" r="0" b="5715"/>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189" t="29334" r="30744" b="29184"/>
                    <a:stretch/>
                  </pic:blipFill>
                  <pic:spPr bwMode="auto">
                    <a:xfrm>
                      <a:off x="0" y="0"/>
                      <a:ext cx="2575536" cy="1997645"/>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7: Physical game pieces</w:t>
      </w:r>
    </w:p>
    <w:p w14:paraId="51F5A31D" w14:textId="22EF49F4" w:rsidR="00B131D3" w:rsidRPr="003F6546" w:rsidRDefault="00B131D3" w:rsidP="00B131D3">
      <w:pPr>
        <w:jc w:val="center"/>
        <w:rPr>
          <w:i/>
          <w:iCs/>
        </w:rPr>
      </w:pPr>
      <w:r>
        <w:rPr>
          <w:noProof/>
        </w:rPr>
        <w:drawing>
          <wp:inline distT="0" distB="0" distL="0" distR="0" wp14:anchorId="1E15A487" wp14:editId="41F7885B">
            <wp:extent cx="3746500" cy="5101922"/>
            <wp:effectExtent l="0" t="0" r="6350" b="381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19">
                      <a:extLst>
                        <a:ext uri="{28A0092B-C50C-407E-A947-70E740481C1C}">
                          <a14:useLocalDpi xmlns:a14="http://schemas.microsoft.com/office/drawing/2010/main" val="0"/>
                        </a:ext>
                      </a:extLst>
                    </a:blip>
                    <a:srcRect l="3907" t="6718" r="7316" b="7709"/>
                    <a:stretch/>
                  </pic:blipFill>
                  <pic:spPr bwMode="auto">
                    <a:xfrm>
                      <a:off x="0" y="0"/>
                      <a:ext cx="3753458" cy="5111397"/>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 xml:space="preserve">Figure 8: Game pieces to be </w:t>
      </w:r>
      <w:proofErr w:type="gramStart"/>
      <w:r>
        <w:rPr>
          <w:i/>
          <w:iCs/>
        </w:rPr>
        <w:t>included</w:t>
      </w:r>
      <w:proofErr w:type="gramEnd"/>
    </w:p>
    <w:p w14:paraId="577F66E7" w14:textId="77777777" w:rsidR="00B131D3" w:rsidRDefault="00B131D3" w:rsidP="00B131D3">
      <w:r w:rsidRPr="00AA04BD">
        <w:lastRenderedPageBreak/>
        <w:t xml:space="preserve">2D interface elements will utilise premade assets acquired from the Unity asset store. This resource includes many collections of game UI assets, including free and paid bundles. A free bundle such as </w:t>
      </w:r>
      <w:proofErr w:type="spellStart"/>
      <w:r w:rsidRPr="00AA04BD">
        <w:t>MiMU</w:t>
      </w:r>
      <w:proofErr w:type="spellEnd"/>
      <w:r w:rsidRPr="00AA04BD">
        <w:t xml:space="preserve"> Studio 2D Casual UI</w:t>
      </w:r>
      <w:sdt>
        <w:sdtPr>
          <w:id w:val="-1184820133"/>
          <w:citation/>
        </w:sdtPr>
        <w:sdtContent>
          <w:r>
            <w:fldChar w:fldCharType="begin"/>
          </w:r>
          <w:r>
            <w:instrText xml:space="preserve"> CITATION 2DC17 \l 2057 </w:instrText>
          </w:r>
          <w:r>
            <w:fldChar w:fldCharType="separate"/>
          </w:r>
          <w:r>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t xml:space="preserve"> Possible designs for the scorecard elements are shown in Figure 9.</w:t>
      </w:r>
    </w:p>
    <w:p w14:paraId="17EE0BF1" w14:textId="4D9B7DD0" w:rsidR="00AA04BD" w:rsidRDefault="00B131D3" w:rsidP="00B131D3">
      <w:pPr>
        <w:jc w:val="center"/>
      </w:pPr>
      <w:r>
        <w:rPr>
          <w:noProof/>
        </w:rPr>
        <w:drawing>
          <wp:inline distT="0" distB="0" distL="0" distR="0" wp14:anchorId="52EC66E7" wp14:editId="52349B1C">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r>
        <w:br/>
      </w:r>
      <w:r>
        <w:rPr>
          <w:i/>
          <w:iCs/>
        </w:rPr>
        <w:t>Figure  9: Scorecard designs</w:t>
      </w:r>
    </w:p>
    <w:p w14:paraId="444EAAE0" w14:textId="78BC87FB" w:rsidR="00AA04BD" w:rsidRPr="00AA04BD" w:rsidRDefault="00AA04BD" w:rsidP="00AA04BD">
      <w:pPr>
        <w:pStyle w:val="Heading1"/>
      </w:pPr>
      <w:bookmarkStart w:id="6" w:name="_Toc153561766"/>
      <w:r>
        <w:t>Evaluation plan</w:t>
      </w:r>
      <w:bookmarkEnd w:id="6"/>
    </w:p>
    <w:p w14:paraId="0341E927" w14:textId="77777777" w:rsidR="00AA04BD" w:rsidRDefault="00AA04BD" w:rsidP="00AA04BD">
      <w:r>
        <w:t>The aims for this project are derived from a combination of the provided template and the specific design chosen. The final software should be a game that is:</w:t>
      </w:r>
    </w:p>
    <w:p w14:paraId="0BF00D8B" w14:textId="3ACC22A4" w:rsidR="00AA04BD" w:rsidRDefault="00AA04BD" w:rsidP="00AA04BD">
      <w:pPr>
        <w:pStyle w:val="ListParagraph"/>
        <w:numPr>
          <w:ilvl w:val="0"/>
          <w:numId w:val="21"/>
        </w:numPr>
      </w:pPr>
      <w:r>
        <w:t>Stable and bug free</w:t>
      </w:r>
    </w:p>
    <w:p w14:paraId="3FE18046" w14:textId="15E0A377" w:rsidR="00AA04BD" w:rsidRDefault="00AA04BD" w:rsidP="00AA04BD">
      <w:pPr>
        <w:pStyle w:val="ListParagraph"/>
        <w:numPr>
          <w:ilvl w:val="0"/>
          <w:numId w:val="21"/>
        </w:numPr>
      </w:pPr>
      <w:r>
        <w:t xml:space="preserve">Easy to pick up and </w:t>
      </w:r>
      <w:proofErr w:type="gramStart"/>
      <w:r>
        <w:t>play</w:t>
      </w:r>
      <w:proofErr w:type="gramEnd"/>
    </w:p>
    <w:p w14:paraId="4902C25D" w14:textId="67D589A9" w:rsidR="00AA04BD" w:rsidRDefault="00AA04BD" w:rsidP="00AA04BD">
      <w:pPr>
        <w:pStyle w:val="ListParagraph"/>
        <w:numPr>
          <w:ilvl w:val="0"/>
          <w:numId w:val="21"/>
        </w:numPr>
      </w:pPr>
      <w:r>
        <w:t xml:space="preserve">Fun to </w:t>
      </w:r>
      <w:proofErr w:type="gramStart"/>
      <w:r>
        <w:t>play</w:t>
      </w:r>
      <w:proofErr w:type="gramEnd"/>
    </w:p>
    <w:p w14:paraId="09E747D3" w14:textId="4D46F244" w:rsidR="00AA04BD" w:rsidRDefault="00AA04BD" w:rsidP="00AA04BD">
      <w:pPr>
        <w:pStyle w:val="ListParagraph"/>
        <w:numPr>
          <w:ilvl w:val="0"/>
          <w:numId w:val="21"/>
        </w:numPr>
      </w:pPr>
      <w:r>
        <w:t>A good adaptation of a dexterity-type board game</w:t>
      </w:r>
    </w:p>
    <w:p w14:paraId="08BB1B8F" w14:textId="77777777" w:rsidR="00AA04BD" w:rsidRDefault="00AA04BD" w:rsidP="00AA04BD">
      <w:r>
        <w:t>Each of these aims will be evaluated by testing, but the techniques and tester groups required will vary to ensure all aims are covered.</w:t>
      </w:r>
    </w:p>
    <w:p w14:paraId="0D1CEF61" w14:textId="299757C1" w:rsidR="00AA04BD" w:rsidRDefault="00AA04BD" w:rsidP="00AA04BD">
      <w:r>
        <w:lastRenderedPageBreak/>
        <w:t xml:space="preserve">Stability of the software will be evaluated by the developer, through a series of pre-written test cases. High-level cases are included in </w:t>
      </w:r>
      <w:r w:rsidR="003539B8">
        <w:t>A</w:t>
      </w:r>
      <w:r>
        <w:t xml:space="preserve">ppendix </w:t>
      </w:r>
      <w:r w:rsidR="00AC1185">
        <w:t>7.</w:t>
      </w:r>
      <w:r>
        <w:t xml:space="preserve">2. These will be refined with more specific cases as each phase of development starts. In each internal testing cycle, all previous tests will be repeated to ensure previously working functionality has not been disturbed. It is unlikely that an automated testing regime will be possible due to the nature of the project and resources available. This internal testing has not been separately marked on the Gantt chart in </w:t>
      </w:r>
      <w:r w:rsidR="003539B8">
        <w:t>A</w:t>
      </w:r>
      <w:r>
        <w:t xml:space="preserve">ppendix </w:t>
      </w:r>
      <w:r w:rsidR="00AC1185">
        <w:t>7.1</w:t>
      </w:r>
      <w:r>
        <w:t>, as this work will be conducted continuously throughout the development phase.</w:t>
      </w:r>
    </w:p>
    <w:p w14:paraId="2A181915" w14:textId="77777777" w:rsidR="00AA04BD" w:rsidRDefault="00AA04BD" w:rsidP="00AA04BD">
      <w:r>
        <w:t xml:space="preserve">The other three aims detailed above </w:t>
      </w:r>
      <w:proofErr w:type="spellStart"/>
      <w:r>
        <w:t>can not</w:t>
      </w:r>
      <w:proofErr w:type="spellEnd"/>
      <w:r>
        <w:t xml:space="preserve"> be reliably evaluated by the developer alone. This will rely on recruiting volunteers from the developer’s friends and family. As mentioned in the work plan section above, there will be several build points for the software, where testers will be able to evaluate the functionality ready at that point. This will form part of the ongoing development and bug-testing process. The later user testing periods will be more informative regarding evaluation against the project aims.</w:t>
      </w:r>
    </w:p>
    <w:p w14:paraId="798700FC" w14:textId="77777777" w:rsidR="00AA04BD" w:rsidRDefault="00AA04BD" w:rsidP="00AA04BD">
      <w:r>
        <w:t>It will be important to recruit testers with a variety of previous experience, both with computer games, and with the board games on which the software will be based. The ‘easy to pick up and play’ criterion will be best evaluated by testers with limited experience of 3D computer gaming, and who have not been part of earlier testing rounds. The final criterion above will require testers with some familiarity with the type of physical games serving as an inspiration for this project. All testers of the final product should be able to comment on the ‘fun’ criterion, however as this is the most subjective point it will be important to have a reasonable number of testers.</w:t>
      </w:r>
    </w:p>
    <w:p w14:paraId="4B3DB2E4" w14:textId="77777777" w:rsidR="00AA04BD" w:rsidRDefault="00AA04BD" w:rsidP="00AA04BD">
      <w:r>
        <w:t>The testing methodology involving users will also change throughout the project. Initially users will only have a very limited build to test, which will require supervision from the developer to instruct the user what functionality is present, and what feedback is required. As the software is built out, less supervision should be required. For the final product, the software should be entirely self-explanatory (including user help where necessary), and effective feedback can only be achieved by unsupervised user testing.</w:t>
      </w:r>
    </w:p>
    <w:p w14:paraId="15B886FA" w14:textId="598C3300" w:rsidR="00AC1185" w:rsidRDefault="00AA04BD" w:rsidP="00B131D3">
      <w:pPr>
        <w:rPr>
          <w:rFonts w:cs="Arial"/>
          <w:b/>
          <w:bCs/>
          <w:sz w:val="28"/>
          <w:szCs w:val="32"/>
        </w:rPr>
      </w:pPr>
      <w:r>
        <w:lastRenderedPageBreak/>
        <w:t xml:space="preserve">The evaluation of the completed project will be based on </w:t>
      </w:r>
      <w:r w:rsidR="00B131D3">
        <w:t>surveys given to</w:t>
      </w:r>
      <w:r>
        <w:t xml:space="preserve"> the volunteer testers, following their unsupervised sessions with the software. Feeback will be sought on the key evaluation criteria: is the game fun to play? How easy is the game to play without experience? Does the game represent your experiences of playing similar games in reality?</w:t>
      </w:r>
    </w:p>
    <w:p w14:paraId="46D4DC5F" w14:textId="77777777" w:rsidR="00B131D3" w:rsidRDefault="00B131D3">
      <w:pPr>
        <w:spacing w:before="0" w:line="240" w:lineRule="auto"/>
        <w:ind w:firstLine="0"/>
        <w:jc w:val="left"/>
        <w:rPr>
          <w:rFonts w:cs="Arial"/>
          <w:b/>
          <w:bCs/>
          <w:sz w:val="28"/>
          <w:szCs w:val="32"/>
        </w:rPr>
      </w:pPr>
      <w:r>
        <w:br w:type="page"/>
      </w:r>
    </w:p>
    <w:p w14:paraId="4C9F50B0" w14:textId="00C5FF04" w:rsidR="00E125AE" w:rsidRDefault="005F51B2" w:rsidP="00B061E7">
      <w:pPr>
        <w:pStyle w:val="Heading1"/>
      </w:pPr>
      <w:r>
        <w:lastRenderedPageBreak/>
        <w:t>Implementation</w:t>
      </w:r>
    </w:p>
    <w:p w14:paraId="0C39235A" w14:textId="2CE0ED34" w:rsidR="006A6154" w:rsidRDefault="006A6154" w:rsidP="006A6154">
      <w:r>
        <w:t xml:space="preserve">The game has been created using the Unity game engine. It </w:t>
      </w:r>
      <w:proofErr w:type="gramStart"/>
      <w:r>
        <w:t>consist</w:t>
      </w:r>
      <w:proofErr w:type="gramEnd"/>
      <w:r>
        <w:t xml:space="preserve"> of two scenes: a main menu, and a game space.</w:t>
      </w:r>
    </w:p>
    <w:p w14:paraId="74E46DAD" w14:textId="7A7C5B21" w:rsidR="006A6154" w:rsidRPr="006A6154" w:rsidRDefault="006A6154" w:rsidP="006A6154">
      <w:pPr>
        <w:jc w:val="center"/>
        <w:rPr>
          <w:i/>
          <w:iCs/>
        </w:rPr>
      </w:pPr>
      <w:r w:rsidRPr="006A6154">
        <w:rPr>
          <w:noProof/>
        </w:rPr>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21"/>
                    <a:stretch>
                      <a:fillRect/>
                    </a:stretch>
                  </pic:blipFill>
                  <pic:spPr>
                    <a:xfrm>
                      <a:off x="0" y="0"/>
                      <a:ext cx="3855940" cy="2180150"/>
                    </a:xfrm>
                    <a:prstGeom prst="rect">
                      <a:avLst/>
                    </a:prstGeom>
                  </pic:spPr>
                </pic:pic>
              </a:graphicData>
            </a:graphic>
          </wp:inline>
        </w:drawing>
      </w:r>
      <w:r>
        <w:br/>
      </w:r>
      <w:r>
        <w:rPr>
          <w:i/>
          <w:iCs/>
        </w:rPr>
        <w:t xml:space="preserve">Figure </w:t>
      </w:r>
      <w:r w:rsidR="00B131D3">
        <w:rPr>
          <w:i/>
          <w:iCs/>
        </w:rPr>
        <w:t>10</w:t>
      </w:r>
      <w:r>
        <w:rPr>
          <w:i/>
          <w:iCs/>
        </w:rPr>
        <w:t xml:space="preserve">: the main menu, awaiting player 3 name input, with player 4 </w:t>
      </w:r>
      <w:proofErr w:type="gramStart"/>
      <w:r>
        <w:rPr>
          <w:i/>
          <w:iCs/>
        </w:rPr>
        <w:t>disabled</w:t>
      </w:r>
      <w:proofErr w:type="gramEnd"/>
    </w:p>
    <w:p w14:paraId="6D06A321" w14:textId="483F366E" w:rsidR="006A6154" w:rsidRDefault="006A6154" w:rsidP="006A6154">
      <w:r>
        <w:t xml:space="preserve">The main menu allows the players to set up and start the game, as well as view information about the game and its controls. A game must have at least two </w:t>
      </w:r>
      <w:proofErr w:type="gramStart"/>
      <w:r>
        <w:t>players, and</w:t>
      </w:r>
      <w:proofErr w:type="gramEnd"/>
      <w:r>
        <w:t xml:space="preserve"> may have up to four. Input fields allow each player’s name to be entered, and a colour selected. Functionality of the menu is controlled by </w:t>
      </w:r>
      <w:r w:rsidR="00FD3CD0">
        <w:t xml:space="preserve">the </w:t>
      </w:r>
      <w:proofErr w:type="spellStart"/>
      <w:r w:rsidR="00FD3CD0">
        <w:rPr>
          <w:i/>
          <w:iCs/>
        </w:rPr>
        <w:t>MainMenu</w:t>
      </w:r>
      <w:proofErr w:type="spellEnd"/>
      <w:r w:rsidR="00FD3CD0">
        <w:t xml:space="preserve"> </w:t>
      </w:r>
      <w:r>
        <w:t>class.</w:t>
      </w:r>
    </w:p>
    <w:p w14:paraId="39A279B9" w14:textId="629EA9AE" w:rsidR="006E1791" w:rsidRDefault="006E1791" w:rsidP="006A6154">
      <w:r>
        <w:t>Clicking a colour swatch for a player toggles a colour picker game object, with buttons to select a colour for the player.</w:t>
      </w:r>
    </w:p>
    <w:p w14:paraId="761EC108" w14:textId="012D17ED" w:rsidR="005F51B2" w:rsidRDefault="006E1791" w:rsidP="006E1791">
      <w:pPr>
        <w:jc w:val="center"/>
        <w:rPr>
          <w:i/>
          <w:iCs/>
        </w:rPr>
      </w:pPr>
      <w:r w:rsidRPr="006E1791">
        <w:rPr>
          <w:noProof/>
        </w:rPr>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2"/>
                    <a:stretch>
                      <a:fillRect/>
                    </a:stretch>
                  </pic:blipFill>
                  <pic:spPr>
                    <a:xfrm>
                      <a:off x="0" y="0"/>
                      <a:ext cx="3505923" cy="1977968"/>
                    </a:xfrm>
                    <a:prstGeom prst="rect">
                      <a:avLst/>
                    </a:prstGeom>
                  </pic:spPr>
                </pic:pic>
              </a:graphicData>
            </a:graphic>
          </wp:inline>
        </w:drawing>
      </w:r>
      <w:r>
        <w:br/>
      </w:r>
      <w:r>
        <w:rPr>
          <w:i/>
          <w:iCs/>
        </w:rPr>
        <w:t xml:space="preserve">Figure </w:t>
      </w:r>
      <w:r w:rsidR="00B131D3">
        <w:rPr>
          <w:i/>
          <w:iCs/>
        </w:rPr>
        <w:t>11</w:t>
      </w:r>
      <w:r>
        <w:rPr>
          <w:i/>
          <w:iCs/>
        </w:rPr>
        <w:t>: the colour picker</w:t>
      </w:r>
    </w:p>
    <w:p w14:paraId="62EFBABD" w14:textId="77777777" w:rsidR="00B131D3" w:rsidRDefault="006E1791" w:rsidP="00B131D3">
      <w:pPr>
        <w:jc w:val="left"/>
      </w:pPr>
      <w:r>
        <w:lastRenderedPageBreak/>
        <w:t xml:space="preserve">Functions within the </w:t>
      </w:r>
      <w:proofErr w:type="spellStart"/>
      <w:r>
        <w:rPr>
          <w:i/>
          <w:iCs/>
        </w:rPr>
        <w:t>MainMenu</w:t>
      </w:r>
      <w:proofErr w:type="spellEnd"/>
      <w:r>
        <w:t xml:space="preserve"> class control the toggling of the picker object and the recording of the chosen colour.</w:t>
      </w:r>
    </w:p>
    <w:p w14:paraId="45531D93" w14:textId="0B9187D7" w:rsidR="006E1791" w:rsidRDefault="006E1791" w:rsidP="00B131D3">
      <w:pPr>
        <w:jc w:val="center"/>
        <w:rPr>
          <w:i/>
          <w:iCs/>
        </w:rPr>
      </w:pPr>
      <w:r w:rsidRPr="006E1791">
        <w:rPr>
          <w:noProof/>
        </w:rPr>
        <w:drawing>
          <wp:inline distT="0" distB="0" distL="0" distR="0" wp14:anchorId="64FB1EEA" wp14:editId="76CFA344">
            <wp:extent cx="4679950" cy="5447030"/>
            <wp:effectExtent l="0" t="0" r="6350" b="127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3"/>
                    <a:stretch>
                      <a:fillRect/>
                    </a:stretch>
                  </pic:blipFill>
                  <pic:spPr>
                    <a:xfrm>
                      <a:off x="0" y="0"/>
                      <a:ext cx="4679950" cy="5447030"/>
                    </a:xfrm>
                    <a:prstGeom prst="rect">
                      <a:avLst/>
                    </a:prstGeom>
                  </pic:spPr>
                </pic:pic>
              </a:graphicData>
            </a:graphic>
          </wp:inline>
        </w:drawing>
      </w:r>
      <w:r>
        <w:br/>
      </w:r>
      <w:r>
        <w:rPr>
          <w:i/>
          <w:iCs/>
        </w:rPr>
        <w:t>Figure 1</w:t>
      </w:r>
      <w:r w:rsidR="00B131D3">
        <w:rPr>
          <w:i/>
          <w:iCs/>
        </w:rPr>
        <w:t>2</w:t>
      </w:r>
      <w:r>
        <w:rPr>
          <w:i/>
          <w:iCs/>
        </w:rPr>
        <w:t xml:space="preserve">: functions for selecting a colour for a </w:t>
      </w:r>
      <w:proofErr w:type="gramStart"/>
      <w:r>
        <w:rPr>
          <w:i/>
          <w:iCs/>
        </w:rPr>
        <w:t>player</w:t>
      </w:r>
      <w:proofErr w:type="gramEnd"/>
    </w:p>
    <w:p w14:paraId="1747664C" w14:textId="7F3DBD0B" w:rsidR="006E1791" w:rsidRDefault="006E1791" w:rsidP="006E1791">
      <w:pPr>
        <w:jc w:val="left"/>
      </w:pPr>
      <w:r>
        <w:t xml:space="preserve">The colours, along with the player names and activation status are stored to a static class </w:t>
      </w:r>
      <w:proofErr w:type="spellStart"/>
      <w:r>
        <w:rPr>
          <w:i/>
          <w:iCs/>
        </w:rPr>
        <w:t>GameSettings</w:t>
      </w:r>
      <w:proofErr w:type="spellEnd"/>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proofErr w:type="spellStart"/>
      <w:r>
        <w:rPr>
          <w:i/>
          <w:iCs/>
        </w:rPr>
        <w:t>GameController</w:t>
      </w:r>
      <w:proofErr w:type="spellEnd"/>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w:t>
      </w:r>
      <w:proofErr w:type="gramStart"/>
      <w:r>
        <w:t>objects</w:t>
      </w:r>
      <w:proofErr w:type="gramEnd"/>
    </w:p>
    <w:p w14:paraId="04771146" w14:textId="521DE48D" w:rsidR="00FD3CD0" w:rsidRDefault="00FD3CD0" w:rsidP="00FD3CD0">
      <w:pPr>
        <w:pStyle w:val="ListParagraph"/>
        <w:numPr>
          <w:ilvl w:val="0"/>
          <w:numId w:val="22"/>
        </w:numPr>
        <w:jc w:val="left"/>
      </w:pPr>
      <w:r>
        <w:t xml:space="preserve">Create a shuffled ‘deck’ of game pieces to spawn on each </w:t>
      </w:r>
      <w:proofErr w:type="gramStart"/>
      <w:r>
        <w:t>turn</w:t>
      </w:r>
      <w:proofErr w:type="gramEnd"/>
    </w:p>
    <w:p w14:paraId="202CBD4E" w14:textId="5DCA25E3" w:rsidR="00FD3CD0" w:rsidRDefault="00FD3CD0" w:rsidP="00FD3CD0">
      <w:pPr>
        <w:pStyle w:val="ListParagraph"/>
        <w:numPr>
          <w:ilvl w:val="0"/>
          <w:numId w:val="22"/>
        </w:numPr>
        <w:jc w:val="left"/>
      </w:pPr>
      <w:r>
        <w:t xml:space="preserve">Create </w:t>
      </w:r>
      <w:r>
        <w:rPr>
          <w:i/>
          <w:iCs/>
        </w:rPr>
        <w:t>Player</w:t>
      </w:r>
      <w:r>
        <w:t xml:space="preserve"> </w:t>
      </w:r>
      <w:proofErr w:type="gramStart"/>
      <w:r>
        <w:t>objects</w:t>
      </w:r>
      <w:proofErr w:type="gramEnd"/>
    </w:p>
    <w:p w14:paraId="700947BE" w14:textId="27E005B7" w:rsidR="00FD3CD0" w:rsidRDefault="00FD3CD0" w:rsidP="00FD3CD0">
      <w:pPr>
        <w:pStyle w:val="ListParagraph"/>
        <w:numPr>
          <w:ilvl w:val="0"/>
          <w:numId w:val="22"/>
        </w:numPr>
        <w:jc w:val="left"/>
      </w:pPr>
      <w:r>
        <w:t xml:space="preserve">Start the first player’s </w:t>
      </w:r>
      <w:proofErr w:type="gramStart"/>
      <w:r>
        <w:t>turn</w:t>
      </w:r>
      <w:proofErr w:type="gramEnd"/>
    </w:p>
    <w:p w14:paraId="60DE9485" w14:textId="657AF5D5" w:rsidR="00FD3CD0" w:rsidRDefault="00FD3CD0" w:rsidP="00FD3CD0">
      <w:pPr>
        <w:jc w:val="center"/>
        <w:rPr>
          <w:i/>
          <w:iCs/>
        </w:rPr>
      </w:pPr>
      <w:r w:rsidRPr="00FD3CD0">
        <w:rPr>
          <w:noProof/>
        </w:rPr>
        <w:drawing>
          <wp:inline distT="0" distB="0" distL="0" distR="0" wp14:anchorId="52961BC9" wp14:editId="5AD05A05">
            <wp:extent cx="4445000" cy="1696579"/>
            <wp:effectExtent l="0" t="0" r="0" b="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4"/>
                    <a:stretch>
                      <a:fillRect/>
                    </a:stretch>
                  </pic:blipFill>
                  <pic:spPr>
                    <a:xfrm>
                      <a:off x="0" y="0"/>
                      <a:ext cx="4450543" cy="1698695"/>
                    </a:xfrm>
                    <a:prstGeom prst="rect">
                      <a:avLst/>
                    </a:prstGeom>
                  </pic:spPr>
                </pic:pic>
              </a:graphicData>
            </a:graphic>
          </wp:inline>
        </w:drawing>
      </w:r>
      <w:r>
        <w:br/>
      </w:r>
      <w:r>
        <w:rPr>
          <w:i/>
          <w:iCs/>
        </w:rPr>
        <w:t>Figure 1</w:t>
      </w:r>
      <w:r w:rsidR="00B131D3">
        <w:rPr>
          <w:i/>
          <w:iCs/>
        </w:rPr>
        <w:t>3</w:t>
      </w:r>
      <w:r>
        <w:rPr>
          <w:i/>
          <w:iCs/>
        </w:rPr>
        <w:t xml:space="preserve">: functions called on game </w:t>
      </w:r>
      <w:proofErr w:type="gramStart"/>
      <w:r>
        <w:rPr>
          <w:i/>
          <w:iCs/>
        </w:rPr>
        <w:t>start</w:t>
      </w:r>
      <w:proofErr w:type="gramEnd"/>
    </w:p>
    <w:p w14:paraId="41929B3A" w14:textId="7ED8D27C" w:rsidR="00FD3CD0" w:rsidRDefault="00FD3CD0" w:rsidP="00FD3CD0">
      <w:r>
        <w:t xml:space="preserve">The </w:t>
      </w:r>
      <w:r>
        <w:rPr>
          <w:i/>
          <w:iCs/>
        </w:rPr>
        <w:t>Player</w:t>
      </w:r>
      <w:r>
        <w:t xml:space="preserve"> class, from which the player objects are instantiated, holds details of the player’s number, </w:t>
      </w:r>
      <w:proofErr w:type="gramStart"/>
      <w:r>
        <w:t>name</w:t>
      </w:r>
      <w:proofErr w:type="gramEnd"/>
      <w:r>
        <w:t xml:space="preserve"> and colour - taken from the </w:t>
      </w:r>
      <w:proofErr w:type="spellStart"/>
      <w:r>
        <w:rPr>
          <w:i/>
          <w:iCs/>
        </w:rPr>
        <w:t>GameSettings</w:t>
      </w:r>
      <w:proofErr w:type="spellEnd"/>
      <w:r>
        <w:t xml:space="preserve"> class. It also contains functions to create a ‘structure base’ game object in the world, and a scorecard in the user interface (UI). The positions of these are calculated by the </w:t>
      </w:r>
      <w:proofErr w:type="spellStart"/>
      <w:r>
        <w:rPr>
          <w:i/>
          <w:iCs/>
        </w:rPr>
        <w:t>GameController</w:t>
      </w:r>
      <w:proofErr w:type="spellEnd"/>
      <w:r>
        <w:t xml:space="preserve"> class</w:t>
      </w:r>
      <w:r w:rsidR="00131055">
        <w:t xml:space="preserve"> and passed in by the </w:t>
      </w:r>
      <w:proofErr w:type="spellStart"/>
      <w:r w:rsidR="00131055">
        <w:rPr>
          <w:i/>
          <w:iCs/>
        </w:rPr>
        <w:t>CreatePlayers</w:t>
      </w:r>
      <w:proofErr w:type="spellEnd"/>
      <w:r w:rsidR="00131055">
        <w:t xml:space="preserve"> function.</w:t>
      </w:r>
    </w:p>
    <w:p w14:paraId="526ABFBA" w14:textId="499FDC18" w:rsidR="00131055" w:rsidRDefault="00131055" w:rsidP="00131055">
      <w:pPr>
        <w:jc w:val="center"/>
        <w:rPr>
          <w:i/>
          <w:iCs/>
        </w:rPr>
      </w:pPr>
      <w:r w:rsidRPr="00131055">
        <w:rPr>
          <w:noProof/>
        </w:rPr>
        <w:drawing>
          <wp:inline distT="0" distB="0" distL="0" distR="0" wp14:anchorId="15AC3C02" wp14:editId="21A6F26F">
            <wp:extent cx="4400550" cy="2111309"/>
            <wp:effectExtent l="0" t="0" r="0" b="3810"/>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5"/>
                    <a:stretch>
                      <a:fillRect/>
                    </a:stretch>
                  </pic:blipFill>
                  <pic:spPr>
                    <a:xfrm>
                      <a:off x="0" y="0"/>
                      <a:ext cx="4410668" cy="2116163"/>
                    </a:xfrm>
                    <a:prstGeom prst="rect">
                      <a:avLst/>
                    </a:prstGeom>
                  </pic:spPr>
                </pic:pic>
              </a:graphicData>
            </a:graphic>
          </wp:inline>
        </w:drawing>
      </w:r>
      <w:r>
        <w:br/>
      </w:r>
      <w:r>
        <w:rPr>
          <w:i/>
          <w:iCs/>
        </w:rPr>
        <w:t>Figure 1</w:t>
      </w:r>
      <w:r w:rsidR="00B131D3">
        <w:rPr>
          <w:i/>
          <w:iCs/>
        </w:rPr>
        <w:t>4</w:t>
      </w:r>
      <w:r>
        <w:rPr>
          <w:i/>
          <w:iCs/>
        </w:rPr>
        <w:t xml:space="preserve">: </w:t>
      </w:r>
      <w:r w:rsidR="00916175">
        <w:rPr>
          <w:i/>
          <w:iCs/>
        </w:rPr>
        <w:t>C</w:t>
      </w:r>
      <w:r>
        <w:rPr>
          <w:i/>
          <w:iCs/>
        </w:rPr>
        <w:t>alculation of a player’s structure base position on the game table</w:t>
      </w:r>
    </w:p>
    <w:p w14:paraId="53372769" w14:textId="0443E2D8" w:rsidR="00131055" w:rsidRDefault="00452453" w:rsidP="00452453">
      <w:pPr>
        <w:jc w:val="center"/>
        <w:rPr>
          <w:i/>
          <w:iCs/>
        </w:rPr>
      </w:pPr>
      <w:r w:rsidRPr="00452453">
        <w:rPr>
          <w:noProof/>
        </w:rPr>
        <w:lastRenderedPageBreak/>
        <w:drawing>
          <wp:inline distT="0" distB="0" distL="0" distR="0" wp14:anchorId="364AD0C5" wp14:editId="07869DAD">
            <wp:extent cx="4425950" cy="2525254"/>
            <wp:effectExtent l="0" t="0" r="0" b="889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6"/>
                    <a:stretch>
                      <a:fillRect/>
                    </a:stretch>
                  </pic:blipFill>
                  <pic:spPr>
                    <a:xfrm>
                      <a:off x="0" y="0"/>
                      <a:ext cx="4431295" cy="2528304"/>
                    </a:xfrm>
                    <a:prstGeom prst="rect">
                      <a:avLst/>
                    </a:prstGeom>
                  </pic:spPr>
                </pic:pic>
              </a:graphicData>
            </a:graphic>
          </wp:inline>
        </w:drawing>
      </w:r>
      <w:r>
        <w:br/>
      </w:r>
      <w:r>
        <w:rPr>
          <w:i/>
          <w:iCs/>
        </w:rPr>
        <w:t>Figure 1</w:t>
      </w:r>
      <w:r w:rsidR="00B131D3">
        <w:rPr>
          <w:i/>
          <w:iCs/>
        </w:rPr>
        <w:t>5</w:t>
      </w:r>
      <w:r>
        <w:rPr>
          <w:i/>
          <w:iCs/>
        </w:rPr>
        <w:t xml:space="preserve">: the game table set up for three players, with bases and scorecards </w:t>
      </w:r>
      <w:proofErr w:type="gramStart"/>
      <w:r>
        <w:rPr>
          <w:i/>
          <w:iCs/>
        </w:rPr>
        <w:t>spawned</w:t>
      </w:r>
      <w:proofErr w:type="gramEnd"/>
    </w:p>
    <w:p w14:paraId="673ACAF9" w14:textId="3EBFB1B3" w:rsidR="00B131D3" w:rsidRDefault="00B131D3" w:rsidP="00B131D3">
      <w:r w:rsidRPr="00B131D3">
        <w:t xml:space="preserve">The player does not require an avatar within the game world, so the camera is controlled directly using the WASD-and-mouse scheme familiar to players of modern games. This is implemented in </w:t>
      </w:r>
      <w:r>
        <w:t xml:space="preserve">the </w:t>
      </w:r>
      <w:proofErr w:type="spellStart"/>
      <w:r>
        <w:rPr>
          <w:i/>
          <w:iCs/>
        </w:rPr>
        <w:t>CameraController</w:t>
      </w:r>
      <w:proofErr w:type="spellEnd"/>
      <w:r>
        <w:rPr>
          <w:i/>
          <w:iCs/>
        </w:rPr>
        <w:t xml:space="preserve"> </w:t>
      </w:r>
      <w:r>
        <w:t>class</w:t>
      </w:r>
      <w:r w:rsidRPr="00B131D3">
        <w:t xml:space="preserve"> attached to the </w:t>
      </w:r>
      <w:r>
        <w:t xml:space="preserve">main </w:t>
      </w:r>
      <w:r w:rsidRPr="00B131D3">
        <w:t>camera. Th</w:t>
      </w:r>
      <w:r>
        <w:t>is</w:t>
      </w:r>
      <w:r w:rsidRPr="00B131D3">
        <w:t xml:space="preserve"> script is adapted from an example included one of the template projects bundled with Unity.</w:t>
      </w:r>
    </w:p>
    <w:p w14:paraId="341AF929" w14:textId="6AE5B1FD" w:rsidR="00B131D3" w:rsidRDefault="00B131D3" w:rsidP="00B131D3">
      <w:r>
        <w:t xml:space="preserve">An additional class </w:t>
      </w:r>
      <w:proofErr w:type="spellStart"/>
      <w:r>
        <w:rPr>
          <w:i/>
          <w:iCs/>
        </w:rPr>
        <w:t>GrabObject</w:t>
      </w:r>
      <w:proofErr w:type="spellEnd"/>
      <w:r>
        <w:t xml:space="preserve"> is also attached to the main camera. This class controls the behaviour of a game piece while being ‘held’ by the player. </w:t>
      </w:r>
      <w:r w:rsidR="00DC4039">
        <w:t xml:space="preserve">Game pieces are spawned in the ‘held’ state by the </w:t>
      </w:r>
      <w:proofErr w:type="spellStart"/>
      <w:r w:rsidR="00DC4039">
        <w:rPr>
          <w:i/>
          <w:iCs/>
        </w:rPr>
        <w:t>GameController</w:t>
      </w:r>
      <w:proofErr w:type="spellEnd"/>
      <w:r w:rsidR="00DC4039">
        <w:t xml:space="preserve">, and the </w:t>
      </w:r>
      <w:proofErr w:type="spellStart"/>
      <w:r w:rsidR="00DC4039">
        <w:rPr>
          <w:i/>
          <w:iCs/>
        </w:rPr>
        <w:t>GrabObject</w:t>
      </w:r>
      <w:proofErr w:type="spellEnd"/>
      <w:r w:rsidR="00DC4039">
        <w:rPr>
          <w:i/>
          <w:iCs/>
        </w:rPr>
        <w:t xml:space="preserve"> </w:t>
      </w:r>
      <w:r w:rsidR="00DC4039">
        <w:t>class ensures that the ‘held’ pieces are kept at a focus point in front of the camera as it moves around the game world.</w:t>
      </w:r>
    </w:p>
    <w:p w14:paraId="187CF176" w14:textId="7BA048B0" w:rsidR="00DC4039" w:rsidRDefault="00DC4039" w:rsidP="00DC4039">
      <w:pPr>
        <w:jc w:val="center"/>
        <w:rPr>
          <w:i/>
          <w:iCs/>
        </w:rPr>
      </w:pPr>
      <w:r w:rsidRPr="00DC4039">
        <w:drawing>
          <wp:inline distT="0" distB="0" distL="0" distR="0" wp14:anchorId="4F8923F1" wp14:editId="2AFDB7F7">
            <wp:extent cx="3841750" cy="1618539"/>
            <wp:effectExtent l="0" t="0" r="6350" b="1270"/>
            <wp:docPr id="204533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0375" name="Picture 1" descr="A screen shot of a computer program&#10;&#10;Description automatically generated"/>
                    <pic:cNvPicPr/>
                  </pic:nvPicPr>
                  <pic:blipFill>
                    <a:blip r:embed="rId27"/>
                    <a:stretch>
                      <a:fillRect/>
                    </a:stretch>
                  </pic:blipFill>
                  <pic:spPr>
                    <a:xfrm>
                      <a:off x="0" y="0"/>
                      <a:ext cx="3862773" cy="1627396"/>
                    </a:xfrm>
                    <a:prstGeom prst="rect">
                      <a:avLst/>
                    </a:prstGeom>
                  </pic:spPr>
                </pic:pic>
              </a:graphicData>
            </a:graphic>
          </wp:inline>
        </w:drawing>
      </w:r>
      <w:r>
        <w:br/>
      </w:r>
      <w:r>
        <w:rPr>
          <w:i/>
          <w:iCs/>
        </w:rPr>
        <w:t xml:space="preserve">Figure 16: </w:t>
      </w:r>
      <w:r w:rsidR="00916175">
        <w:rPr>
          <w:i/>
          <w:iCs/>
        </w:rPr>
        <w:t>K</w:t>
      </w:r>
      <w:r>
        <w:rPr>
          <w:i/>
          <w:iCs/>
        </w:rPr>
        <w:t>eep</w:t>
      </w:r>
      <w:r w:rsidR="00916175">
        <w:rPr>
          <w:i/>
          <w:iCs/>
        </w:rPr>
        <w:t>ing</w:t>
      </w:r>
      <w:r>
        <w:rPr>
          <w:i/>
          <w:iCs/>
        </w:rPr>
        <w:t xml:space="preserve"> a held object at the camera focus </w:t>
      </w:r>
      <w:proofErr w:type="gramStart"/>
      <w:r>
        <w:rPr>
          <w:i/>
          <w:iCs/>
        </w:rPr>
        <w:t>position</w:t>
      </w:r>
      <w:proofErr w:type="gramEnd"/>
    </w:p>
    <w:p w14:paraId="44997C71" w14:textId="04F64E41" w:rsidR="00DC4039" w:rsidRDefault="00DC4039" w:rsidP="00DC4039">
      <w:pPr>
        <w:jc w:val="left"/>
      </w:pPr>
      <w:r>
        <w:lastRenderedPageBreak/>
        <w:t>The player can use the mouse scroll wheel to move the held piece towards or away from the camera. Together with the camera movement functions, this allows the player to translate the held object to any point in the game world: three degrees of freedom.</w:t>
      </w:r>
    </w:p>
    <w:p w14:paraId="38BC8F16" w14:textId="4B8F1DFD" w:rsidR="00DC4039" w:rsidRDefault="00DC4039" w:rsidP="00DC4039">
      <w:pPr>
        <w:jc w:val="center"/>
        <w:rPr>
          <w:i/>
          <w:iCs/>
        </w:rPr>
      </w:pPr>
      <w:r w:rsidRPr="00DC4039">
        <w:drawing>
          <wp:inline distT="0" distB="0" distL="0" distR="0" wp14:anchorId="1FD4D039" wp14:editId="1754F7B5">
            <wp:extent cx="5402277" cy="565150"/>
            <wp:effectExtent l="0" t="0" r="8255" b="6350"/>
            <wp:docPr id="1026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9" name=""/>
                    <pic:cNvPicPr/>
                  </pic:nvPicPr>
                  <pic:blipFill>
                    <a:blip r:embed="rId28"/>
                    <a:stretch>
                      <a:fillRect/>
                    </a:stretch>
                  </pic:blipFill>
                  <pic:spPr>
                    <a:xfrm>
                      <a:off x="0" y="0"/>
                      <a:ext cx="5409732" cy="565930"/>
                    </a:xfrm>
                    <a:prstGeom prst="rect">
                      <a:avLst/>
                    </a:prstGeom>
                  </pic:spPr>
                </pic:pic>
              </a:graphicData>
            </a:graphic>
          </wp:inline>
        </w:drawing>
      </w:r>
      <w:r>
        <w:br/>
      </w:r>
      <w:r>
        <w:rPr>
          <w:i/>
          <w:iCs/>
        </w:rPr>
        <w:t xml:space="preserve">Figure 17: </w:t>
      </w:r>
      <w:r w:rsidR="00916175">
        <w:rPr>
          <w:i/>
          <w:iCs/>
        </w:rPr>
        <w:t>Moving</w:t>
      </w:r>
      <w:r>
        <w:rPr>
          <w:i/>
          <w:iCs/>
        </w:rPr>
        <w:t xml:space="preserve"> the location of the held object to or from the camera with the mouse scroll </w:t>
      </w:r>
      <w:proofErr w:type="gramStart"/>
      <w:r>
        <w:rPr>
          <w:i/>
          <w:iCs/>
        </w:rPr>
        <w:t>wheel</w:t>
      </w:r>
      <w:proofErr w:type="gramEnd"/>
    </w:p>
    <w:p w14:paraId="50728306" w14:textId="77777777" w:rsidR="00916175" w:rsidRDefault="00DC4039" w:rsidP="00DC4039">
      <w:pPr>
        <w:jc w:val="left"/>
      </w:pPr>
      <w:r>
        <w:t xml:space="preserve">The three remaining degrees of freedom specified in the project design are the rotations of the held game piece around its three axes. </w:t>
      </w:r>
      <w:r w:rsidR="00916175">
        <w:t xml:space="preserve">When the Space key is held the </w:t>
      </w:r>
      <w:proofErr w:type="spellStart"/>
      <w:r w:rsidR="00916175">
        <w:rPr>
          <w:i/>
          <w:iCs/>
        </w:rPr>
        <w:t>GrabObject</w:t>
      </w:r>
      <w:proofErr w:type="spellEnd"/>
      <w:r w:rsidR="00916175">
        <w:t xml:space="preserve"> class does two things: an event on the </w:t>
      </w:r>
      <w:proofErr w:type="spellStart"/>
      <w:r w:rsidR="00916175">
        <w:rPr>
          <w:i/>
          <w:iCs/>
        </w:rPr>
        <w:t>CameraController</w:t>
      </w:r>
      <w:proofErr w:type="spellEnd"/>
      <w:r w:rsidR="00916175">
        <w:rPr>
          <w:i/>
          <w:iCs/>
        </w:rPr>
        <w:t xml:space="preserve"> </w:t>
      </w:r>
      <w:r w:rsidR="00916175">
        <w:t xml:space="preserve">is invoked to halt interpretation of inputs to move the main camera. </w:t>
      </w:r>
      <w:proofErr w:type="gramStart"/>
      <w:r w:rsidR="00916175">
        <w:t>Instead</w:t>
      </w:r>
      <w:proofErr w:type="gramEnd"/>
      <w:r w:rsidR="00916175">
        <w:t xml:space="preserve"> the </w:t>
      </w:r>
      <w:proofErr w:type="spellStart"/>
      <w:r w:rsidR="00916175">
        <w:rPr>
          <w:i/>
          <w:iCs/>
        </w:rPr>
        <w:t>GrabObject</w:t>
      </w:r>
      <w:proofErr w:type="spellEnd"/>
      <w:r w:rsidR="00916175">
        <w:rPr>
          <w:i/>
          <w:iCs/>
        </w:rPr>
        <w:t xml:space="preserve"> </w:t>
      </w:r>
      <w:r w:rsidR="00916175">
        <w:t>class takes the two axes of mouse movement plus the scroll wheel and applies them as rotations to the game piece.</w:t>
      </w:r>
    </w:p>
    <w:p w14:paraId="0C8C5F02" w14:textId="4DCF66A7" w:rsidR="00DC4039" w:rsidRPr="00DC4039" w:rsidRDefault="00916175" w:rsidP="00916175">
      <w:pPr>
        <w:jc w:val="center"/>
      </w:pPr>
      <w:r w:rsidRPr="00916175">
        <w:drawing>
          <wp:inline distT="0" distB="0" distL="0" distR="0" wp14:anchorId="05052E8C" wp14:editId="76CDBBF8">
            <wp:extent cx="4679950" cy="2383790"/>
            <wp:effectExtent l="0" t="0" r="6350" b="0"/>
            <wp:docPr id="19305943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4395" name="Picture 1" descr="A computer screen with text&#10;&#10;Description automatically generated"/>
                    <pic:cNvPicPr/>
                  </pic:nvPicPr>
                  <pic:blipFill>
                    <a:blip r:embed="rId29"/>
                    <a:stretch>
                      <a:fillRect/>
                    </a:stretch>
                  </pic:blipFill>
                  <pic:spPr>
                    <a:xfrm>
                      <a:off x="0" y="0"/>
                      <a:ext cx="4679950" cy="2383790"/>
                    </a:xfrm>
                    <a:prstGeom prst="rect">
                      <a:avLst/>
                    </a:prstGeom>
                  </pic:spPr>
                </pic:pic>
              </a:graphicData>
            </a:graphic>
          </wp:inline>
        </w:drawing>
      </w:r>
      <w:r>
        <w:br/>
      </w:r>
      <w:r>
        <w:rPr>
          <w:i/>
          <w:iCs/>
        </w:rPr>
        <w:t>Figure 18: Rotation of a held game piece</w:t>
      </w:r>
    </w:p>
    <w:p w14:paraId="75EB842E" w14:textId="5491A1A2" w:rsidR="00B131D3" w:rsidRDefault="00FB5E6F" w:rsidP="00B131D3">
      <w:r>
        <w:t>The game pieces</w:t>
      </w:r>
      <w:r w:rsidR="00B53AFC">
        <w:t xml:space="preserve"> were created based on the design document using the </w:t>
      </w:r>
      <w:r w:rsidR="00B53AFC">
        <w:rPr>
          <w:i/>
          <w:iCs/>
        </w:rPr>
        <w:t>Blender</w:t>
      </w:r>
      <w:r w:rsidR="00B53AFC">
        <w:t xml:space="preserve"> modelling software. Due to their comparatively simple, geometric nature, it was possible to create all pieces by manual vertex manipulation, with vertex subdivision smoothing and edge splitting where required</w:t>
      </w:r>
      <w:r w:rsidR="00972216">
        <w:t>.</w:t>
      </w:r>
    </w:p>
    <w:p w14:paraId="03E31D9D" w14:textId="2EA0787C" w:rsidR="00972216" w:rsidRDefault="00972216" w:rsidP="00972216">
      <w:pPr>
        <w:jc w:val="center"/>
        <w:rPr>
          <w:i/>
          <w:iCs/>
        </w:rPr>
      </w:pPr>
      <w:r>
        <w:rPr>
          <w:noProof/>
        </w:rPr>
        <w:lastRenderedPageBreak/>
        <w:drawing>
          <wp:inline distT="0" distB="0" distL="0" distR="0" wp14:anchorId="6E2B50B6" wp14:editId="1CE0EC51">
            <wp:extent cx="4667250" cy="1943100"/>
            <wp:effectExtent l="0" t="0" r="0" b="0"/>
            <wp:docPr id="10520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7250" cy="1943100"/>
                    </a:xfrm>
                    <a:prstGeom prst="rect">
                      <a:avLst/>
                    </a:prstGeom>
                    <a:noFill/>
                    <a:ln>
                      <a:noFill/>
                    </a:ln>
                  </pic:spPr>
                </pic:pic>
              </a:graphicData>
            </a:graphic>
          </wp:inline>
        </w:drawing>
      </w:r>
      <w:r>
        <w:br/>
      </w:r>
      <w:r>
        <w:rPr>
          <w:i/>
          <w:iCs/>
        </w:rPr>
        <w:t>Figure 19: Blender models of three game pieces: ‘cup’, ‘ring’ ,and ‘spindle’</w:t>
      </w:r>
    </w:p>
    <w:p w14:paraId="398D2648" w14:textId="30E5F707" w:rsidR="00972216" w:rsidRDefault="00972216" w:rsidP="00972216">
      <w:r>
        <w:t xml:space="preserve">Realistic physics behaviour of stacking the game pieces requires each piece to have a collider closely confirming to the model shape. For some shapes a simple convex mesh collider could be automatically computed by Unity. </w:t>
      </w:r>
    </w:p>
    <w:p w14:paraId="72D74E0C" w14:textId="5B9A1BB2" w:rsidR="00972216" w:rsidRDefault="00972216" w:rsidP="00972216">
      <w:pPr>
        <w:jc w:val="center"/>
        <w:rPr>
          <w:i/>
          <w:iCs/>
        </w:rPr>
      </w:pPr>
      <w:r w:rsidRPr="00972216">
        <w:drawing>
          <wp:inline distT="0" distB="0" distL="0" distR="0" wp14:anchorId="36CC2E79" wp14:editId="243D5C6C">
            <wp:extent cx="2101850" cy="1634423"/>
            <wp:effectExtent l="0" t="0" r="0" b="4445"/>
            <wp:docPr id="759134994" name="Picture 1" descr="A blue and green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4994" name="Picture 1" descr="A blue and green cube&#10;&#10;Description automatically generated with medium confidence"/>
                    <pic:cNvPicPr/>
                  </pic:nvPicPr>
                  <pic:blipFill>
                    <a:blip r:embed="rId31"/>
                    <a:stretch>
                      <a:fillRect/>
                    </a:stretch>
                  </pic:blipFill>
                  <pic:spPr>
                    <a:xfrm>
                      <a:off x="0" y="0"/>
                      <a:ext cx="2112251" cy="1642511"/>
                    </a:xfrm>
                    <a:prstGeom prst="rect">
                      <a:avLst/>
                    </a:prstGeom>
                  </pic:spPr>
                </pic:pic>
              </a:graphicData>
            </a:graphic>
          </wp:inline>
        </w:drawing>
      </w:r>
      <w:r>
        <w:br/>
      </w:r>
      <w:r>
        <w:rPr>
          <w:i/>
          <w:iCs/>
        </w:rPr>
        <w:t xml:space="preserve">Figure 20: The ‘pyramid’ game piece mesh </w:t>
      </w:r>
      <w:r w:rsidR="00CB22B5">
        <w:rPr>
          <w:i/>
          <w:iCs/>
        </w:rPr>
        <w:t>collider</w:t>
      </w:r>
    </w:p>
    <w:p w14:paraId="5BEC7EF8" w14:textId="06D98B24" w:rsidR="00CB22B5" w:rsidRDefault="00CB22B5" w:rsidP="00CB22B5">
      <w:r>
        <w:t>Pieces which do not have a convex hull could not be dealt with this way, as each collider must be convex to allow physics modelling. Some of the game pieces could be modelled by combining several box colliders.</w:t>
      </w:r>
    </w:p>
    <w:p w14:paraId="51BA93DE" w14:textId="1AF44293" w:rsidR="00CB22B5" w:rsidRDefault="00CB22B5" w:rsidP="00CB22B5">
      <w:pPr>
        <w:jc w:val="center"/>
        <w:rPr>
          <w:i/>
          <w:iCs/>
        </w:rPr>
      </w:pPr>
      <w:r w:rsidRPr="00CB22B5">
        <w:drawing>
          <wp:inline distT="0" distB="0" distL="0" distR="0" wp14:anchorId="59659BD9" wp14:editId="4F8966C2">
            <wp:extent cx="3746500" cy="1378631"/>
            <wp:effectExtent l="0" t="0" r="6350" b="0"/>
            <wp:docPr id="525451506" name="Picture 1" descr="A blu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1506" name="Picture 1" descr="A blue background with green lines&#10;&#10;Description automatically generated"/>
                    <pic:cNvPicPr/>
                  </pic:nvPicPr>
                  <pic:blipFill>
                    <a:blip r:embed="rId32"/>
                    <a:stretch>
                      <a:fillRect/>
                    </a:stretch>
                  </pic:blipFill>
                  <pic:spPr>
                    <a:xfrm>
                      <a:off x="0" y="0"/>
                      <a:ext cx="3758330" cy="1382984"/>
                    </a:xfrm>
                    <a:prstGeom prst="rect">
                      <a:avLst/>
                    </a:prstGeom>
                  </pic:spPr>
                </pic:pic>
              </a:graphicData>
            </a:graphic>
          </wp:inline>
        </w:drawing>
      </w:r>
      <w:r>
        <w:br/>
      </w:r>
      <w:r>
        <w:rPr>
          <w:i/>
          <w:iCs/>
        </w:rPr>
        <w:t xml:space="preserve">Figure 21: The </w:t>
      </w:r>
      <w:r>
        <w:rPr>
          <w:i/>
          <w:iCs/>
        </w:rPr>
        <w:t xml:space="preserve">five </w:t>
      </w:r>
      <w:r>
        <w:rPr>
          <w:i/>
          <w:iCs/>
        </w:rPr>
        <w:t>non-overlapping box colliders for the ‘ess’ game piece</w:t>
      </w:r>
    </w:p>
    <w:p w14:paraId="65E050D7" w14:textId="08E69E58" w:rsidR="00CB22B5" w:rsidRDefault="00CB22B5" w:rsidP="00CB22B5">
      <w:r>
        <w:lastRenderedPageBreak/>
        <w:t xml:space="preserve">Some of the game pieces, such as the ‘ring’ shown in Figure 19 required another approach. </w:t>
      </w:r>
      <w:proofErr w:type="gramStart"/>
      <w:r>
        <w:t>In order to</w:t>
      </w:r>
      <w:proofErr w:type="gramEnd"/>
      <w:r>
        <w:t xml:space="preserve"> accurately model non-convex shapes with curved hulls, the model mesh needed to be decomposed into a finite number of complex, convex, non-overlapping colliders. To achieve this, the </w:t>
      </w:r>
      <w:proofErr w:type="spellStart"/>
      <w:r>
        <w:t>Voxelised</w:t>
      </w:r>
      <w:proofErr w:type="spellEnd"/>
      <w:r>
        <w:t xml:space="preserve"> Hierar</w:t>
      </w:r>
      <w:r w:rsidR="00B537BB">
        <w:t xml:space="preserve">chical Convex Decomposition </w:t>
      </w:r>
      <w:r w:rsidR="00B72DFC">
        <w:t xml:space="preserve">(V-HACD) </w:t>
      </w:r>
      <w:r w:rsidR="00B537BB">
        <w:t>algorithm was applied. This process was developed by John Ratcliff, with contributions from Khaled Mamou</w:t>
      </w:r>
      <w:sdt>
        <w:sdtPr>
          <w:id w:val="820933908"/>
          <w:citation/>
        </w:sdtPr>
        <w:sdtContent>
          <w:r w:rsidR="00B537BB">
            <w:fldChar w:fldCharType="begin"/>
          </w:r>
          <w:r w:rsidR="00B537BB">
            <w:instrText xml:space="preserve"> CITATION Kha16 \l 2057 </w:instrText>
          </w:r>
          <w:r w:rsidR="00B537BB">
            <w:fldChar w:fldCharType="separate"/>
          </w:r>
          <w:r w:rsidR="00B537BB">
            <w:rPr>
              <w:noProof/>
            </w:rPr>
            <w:t xml:space="preserve"> [25]</w:t>
          </w:r>
          <w:r w:rsidR="00B537BB">
            <w:fldChar w:fldCharType="end"/>
          </w:r>
        </w:sdtContent>
      </w:sdt>
      <w:sdt>
        <w:sdtPr>
          <w:id w:val="1333876255"/>
          <w:citation/>
        </w:sdtPr>
        <w:sdtContent>
          <w:r w:rsidR="00B537BB">
            <w:fldChar w:fldCharType="begin"/>
          </w:r>
          <w:r w:rsidR="00B537BB">
            <w:instrText xml:space="preserve"> CITATION Rat22 \l 2057 </w:instrText>
          </w:r>
          <w:r w:rsidR="00B537BB">
            <w:fldChar w:fldCharType="separate"/>
          </w:r>
          <w:r w:rsidR="00B537BB">
            <w:rPr>
              <w:noProof/>
            </w:rPr>
            <w:t xml:space="preserve"> [26]</w:t>
          </w:r>
          <w:r w:rsidR="00B537BB">
            <w:fldChar w:fldCharType="end"/>
          </w:r>
        </w:sdtContent>
      </w:sdt>
      <w:r w:rsidR="00B537BB">
        <w:t>.</w:t>
      </w:r>
      <w:r w:rsidR="00B72DFC">
        <w:t xml:space="preserve"> The algorithm converts a model’s mesh into a group of voxels and recursively divides this group into subgroups until the volume of a bounding box around the subgroup approximates the volume of the voxels within, to within a given tolerance. These bounding boxes (of which there will likely be thousands) can then be merged back up to the required number of final colliders, while maintaining a convex shape for each, and minimising any extra volume enclosed by the merged boxes.</w:t>
      </w:r>
    </w:p>
    <w:p w14:paraId="70FDDC44" w14:textId="36172089" w:rsidR="00B72DFC" w:rsidRDefault="00B72DFC" w:rsidP="00CB22B5">
      <w:r>
        <w:t>The V-HACD process is provided as a C++ library and application under the BSD 3-Clause license</w:t>
      </w:r>
      <w:sdt>
        <w:sdtPr>
          <w:id w:val="-1606024058"/>
          <w:citation/>
        </w:sdtPr>
        <w:sdtContent>
          <w:r>
            <w:fldChar w:fldCharType="begin"/>
          </w:r>
          <w:r>
            <w:instrText xml:space="preserve"> CITATION Joh23 \l 2057 </w:instrText>
          </w:r>
          <w:r>
            <w:fldChar w:fldCharType="separate"/>
          </w:r>
          <w:r>
            <w:rPr>
              <w:noProof/>
            </w:rPr>
            <w:t xml:space="preserve"> [27]</w:t>
          </w:r>
          <w:r>
            <w:fldChar w:fldCharType="end"/>
          </w:r>
        </w:sdtContent>
      </w:sdt>
      <w:r w:rsidR="00DF0F97">
        <w:t>. Running the application against the model files exported from blender provided a set of colliders which could be imported into Unity along with the model. Parameters for each game piece were tuned by trial-and-error to produce a set of colliders for each that maximised fidelity to the shape without risking extraneous runtime resource requirements for the final programme. For example, the ‘ring’ piece shown in Figure 22 was produced from 14 colliders with a maximum of 40 vertices each.</w:t>
      </w:r>
    </w:p>
    <w:p w14:paraId="5DFCDD96" w14:textId="71C3B176" w:rsidR="00DF0F97" w:rsidRPr="00DF0F97" w:rsidRDefault="00DF0F97" w:rsidP="00DF0F97">
      <w:pPr>
        <w:jc w:val="center"/>
        <w:rPr>
          <w:i/>
          <w:iCs/>
        </w:rPr>
      </w:pPr>
      <w:r>
        <w:rPr>
          <w:noProof/>
        </w:rPr>
        <w:drawing>
          <wp:inline distT="0" distB="0" distL="0" distR="0" wp14:anchorId="51F30FDC" wp14:editId="6DA310B6">
            <wp:extent cx="2636083" cy="2317750"/>
            <wp:effectExtent l="0" t="0" r="0" b="6350"/>
            <wp:docPr id="1910466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0590" cy="2321713"/>
                    </a:xfrm>
                    <a:prstGeom prst="rect">
                      <a:avLst/>
                    </a:prstGeom>
                    <a:noFill/>
                    <a:ln>
                      <a:noFill/>
                    </a:ln>
                  </pic:spPr>
                </pic:pic>
              </a:graphicData>
            </a:graphic>
          </wp:inline>
        </w:drawing>
      </w:r>
      <w:r>
        <w:br/>
      </w:r>
      <w:r>
        <w:rPr>
          <w:i/>
          <w:iCs/>
        </w:rPr>
        <w:t xml:space="preserve">Figure 22: Colliders for the ‘ring’ piece generated by the V-HACD </w:t>
      </w:r>
      <w:proofErr w:type="gramStart"/>
      <w:r>
        <w:rPr>
          <w:i/>
          <w:iCs/>
        </w:rPr>
        <w:t>algorithm</w:t>
      </w:r>
      <w:proofErr w:type="gramEnd"/>
    </w:p>
    <w:p w14:paraId="6D6FC03D" w14:textId="77777777" w:rsidR="00B72DFC" w:rsidRDefault="00B72DFC" w:rsidP="00CB22B5"/>
    <w:p w14:paraId="658BFD1B" w14:textId="77777777" w:rsidR="00B72DFC" w:rsidRPr="00CB22B5" w:rsidRDefault="00B72DFC" w:rsidP="00CB22B5"/>
    <w:p w14:paraId="5A4BD486" w14:textId="77777777" w:rsidR="00CB22B5" w:rsidRPr="00CB22B5" w:rsidRDefault="00CB22B5" w:rsidP="00CB22B5">
      <w:pPr>
        <w:jc w:val="center"/>
        <w:rPr>
          <w:i/>
          <w:iCs/>
        </w:rPr>
      </w:pPr>
    </w:p>
    <w:p w14:paraId="16F2BB3F" w14:textId="0B281926" w:rsidR="00452453" w:rsidRDefault="00452453" w:rsidP="00452453">
      <w:pPr>
        <w:pStyle w:val="ListParagraph"/>
        <w:numPr>
          <w:ilvl w:val="0"/>
          <w:numId w:val="23"/>
        </w:numPr>
        <w:jc w:val="left"/>
        <w:rPr>
          <w:color w:val="00B050"/>
        </w:rPr>
      </w:pPr>
      <w:r>
        <w:rPr>
          <w:color w:val="00B050"/>
        </w:rPr>
        <w:t>Gameplay</w:t>
      </w:r>
    </w:p>
    <w:p w14:paraId="2E2B1F8C" w14:textId="668D326F" w:rsidR="00452453" w:rsidRDefault="00452453" w:rsidP="00452453">
      <w:pPr>
        <w:pStyle w:val="ListParagraph"/>
        <w:numPr>
          <w:ilvl w:val="0"/>
          <w:numId w:val="23"/>
        </w:numPr>
        <w:jc w:val="left"/>
        <w:rPr>
          <w:color w:val="00B050"/>
        </w:rPr>
      </w:pPr>
      <w:r>
        <w:rPr>
          <w:color w:val="00B050"/>
        </w:rPr>
        <w:t>Scoring</w:t>
      </w:r>
    </w:p>
    <w:p w14:paraId="69AC0BB7" w14:textId="36AC93D0" w:rsidR="00452453" w:rsidRDefault="00452453" w:rsidP="00452453">
      <w:pPr>
        <w:pStyle w:val="ListParagraph"/>
        <w:numPr>
          <w:ilvl w:val="0"/>
          <w:numId w:val="23"/>
        </w:numPr>
        <w:jc w:val="left"/>
        <w:rPr>
          <w:color w:val="00B050"/>
        </w:rPr>
      </w:pPr>
      <w:r>
        <w:rPr>
          <w:color w:val="00B050"/>
        </w:rPr>
        <w:t>Lives, game end</w:t>
      </w:r>
    </w:p>
    <w:p w14:paraId="7ADC005D" w14:textId="78065985" w:rsidR="00B131D3" w:rsidRPr="00452453" w:rsidRDefault="00B131D3" w:rsidP="00452453">
      <w:pPr>
        <w:pStyle w:val="ListParagraph"/>
        <w:numPr>
          <w:ilvl w:val="0"/>
          <w:numId w:val="23"/>
        </w:numPr>
        <w:jc w:val="left"/>
        <w:rPr>
          <w:color w:val="00B050"/>
        </w:rPr>
      </w:pPr>
      <w:r>
        <w:rPr>
          <w:color w:val="00B050"/>
        </w:rPr>
        <w:t>Evaluation: unit tests, surveys</w:t>
      </w:r>
    </w:p>
    <w:p w14:paraId="41F6D1C2" w14:textId="77777777" w:rsidR="00452453" w:rsidRPr="00452453" w:rsidRDefault="00452453" w:rsidP="00452453">
      <w:pPr>
        <w:jc w:val="left"/>
      </w:pPr>
    </w:p>
    <w:p w14:paraId="7E2AE732" w14:textId="702771B4" w:rsidR="00B061E7" w:rsidRPr="005F51B2" w:rsidRDefault="003F2D64" w:rsidP="003F2D64">
      <w:pPr>
        <w:rPr>
          <w:color w:val="FF0000"/>
        </w:rPr>
      </w:pPr>
      <w:r w:rsidRPr="005F51B2">
        <w:rPr>
          <w:color w:val="FF0000"/>
        </w:rPr>
        <w:t xml:space="preserve">One of the key requirements for this project is the ability for the player to pick up and control a game piece with six degrees of freedom. The first prototype thus </w:t>
      </w:r>
      <w:r w:rsidR="00400397" w:rsidRPr="005F51B2">
        <w:rPr>
          <w:color w:val="FF0000"/>
        </w:rPr>
        <w:t>focuses</w:t>
      </w:r>
      <w:r w:rsidRPr="005F51B2">
        <w:rPr>
          <w:color w:val="FF0000"/>
        </w:rPr>
        <w:t xml:space="preserve"> on implementing a control scheme to achieve this.</w:t>
      </w:r>
    </w:p>
    <w:p w14:paraId="0398A657" w14:textId="548CAFAE" w:rsidR="003F2D64" w:rsidRPr="005F51B2" w:rsidRDefault="003F2D64" w:rsidP="003F2D64">
      <w:pPr>
        <w:rPr>
          <w:color w:val="FF0000"/>
        </w:rPr>
      </w:pPr>
      <w:r w:rsidRPr="005F51B2">
        <w:rPr>
          <w:color w:val="FF0000"/>
        </w:rPr>
        <w:t>The prototype was created within Unity; a simple scene consisting of a camera and light source, with a floor plane and several game pieces was created. The game pieces will eventually be constructed as more complex rendering and collision meshes, but for this prototype primitive shapes were used.</w:t>
      </w:r>
    </w:p>
    <w:p w14:paraId="009B198E" w14:textId="0C4EC13A" w:rsidR="003F2D64" w:rsidRPr="005F51B2" w:rsidRDefault="003F2D64" w:rsidP="003F2D64">
      <w:pPr>
        <w:jc w:val="center"/>
        <w:rPr>
          <w:i/>
          <w:iCs/>
          <w:color w:val="FF0000"/>
        </w:rPr>
      </w:pPr>
      <w:r w:rsidRPr="005F51B2">
        <w:rPr>
          <w:noProof/>
          <w:color w:val="FF0000"/>
        </w:rPr>
        <w:drawing>
          <wp:inline distT="0" distB="0" distL="0" distR="0" wp14:anchorId="3466D47C" wp14:editId="7D34587B">
            <wp:extent cx="4679950" cy="2302510"/>
            <wp:effectExtent l="0" t="0" r="6350" b="2540"/>
            <wp:docPr id="99172890"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2890" name="Picture 1" descr="A screenshot of a computer game&#10;&#10;Description automatically generated"/>
                    <pic:cNvPicPr/>
                  </pic:nvPicPr>
                  <pic:blipFill>
                    <a:blip r:embed="rId34"/>
                    <a:stretch>
                      <a:fillRect/>
                    </a:stretch>
                  </pic:blipFill>
                  <pic:spPr>
                    <a:xfrm>
                      <a:off x="0" y="0"/>
                      <a:ext cx="4679950" cy="2302510"/>
                    </a:xfrm>
                    <a:prstGeom prst="rect">
                      <a:avLst/>
                    </a:prstGeom>
                  </pic:spPr>
                </pic:pic>
              </a:graphicData>
            </a:graphic>
          </wp:inline>
        </w:drawing>
      </w:r>
      <w:r w:rsidRPr="005F51B2">
        <w:rPr>
          <w:i/>
          <w:iCs/>
          <w:color w:val="FF0000"/>
        </w:rPr>
        <w:t>Figure 8: prototype scene</w:t>
      </w:r>
    </w:p>
    <w:p w14:paraId="6ED1E9D8" w14:textId="27232B8C" w:rsidR="003F2D64" w:rsidRPr="005F51B2" w:rsidRDefault="003F2D64" w:rsidP="003F2D64">
      <w:pPr>
        <w:rPr>
          <w:color w:val="FF0000"/>
        </w:rPr>
      </w:pPr>
      <w:r w:rsidRPr="005F51B2">
        <w:rPr>
          <w:color w:val="FF0000"/>
        </w:rPr>
        <w:t>The player does not require an avatar within the game world, so the camera is controlled directly using the WASD-and-mouse scheme familiar to players of modern games.</w:t>
      </w:r>
      <w:r w:rsidR="00696E2B" w:rsidRPr="005F51B2">
        <w:rPr>
          <w:color w:val="FF0000"/>
        </w:rPr>
        <w:t xml:space="preserve"> This is implemented in a C# script attached to the camera. The </w:t>
      </w:r>
      <w:r w:rsidR="00696E2B" w:rsidRPr="005F51B2">
        <w:rPr>
          <w:color w:val="FF0000"/>
        </w:rPr>
        <w:lastRenderedPageBreak/>
        <w:t>script is adapted from an example included one of the template projects bundled with Unity 2019.</w:t>
      </w:r>
    </w:p>
    <w:p w14:paraId="3EE9F25E" w14:textId="75D61DC9" w:rsidR="00696E2B" w:rsidRPr="005F51B2" w:rsidRDefault="00696E2B" w:rsidP="003F2D64">
      <w:pPr>
        <w:rPr>
          <w:color w:val="FF0000"/>
        </w:rPr>
      </w:pPr>
      <w:r w:rsidRPr="005F51B2">
        <w:rPr>
          <w:color w:val="FF0000"/>
        </w:rPr>
        <w:t>A second script ‘</w:t>
      </w:r>
      <w:proofErr w:type="spellStart"/>
      <w:r w:rsidRPr="005F51B2">
        <w:rPr>
          <w:color w:val="FF0000"/>
        </w:rPr>
        <w:t>GrabObject</w:t>
      </w:r>
      <w:proofErr w:type="spellEnd"/>
      <w:r w:rsidRPr="005F51B2">
        <w:rPr>
          <w:color w:val="FF0000"/>
        </w:rPr>
        <w:t xml:space="preserve">’ is also attached to the camera. This script allows the player to ‘pick up’ a game object, and to control it while it is in the ‘held’ state. When the player clicks the primary mouse button, a ray is cast through the cursor location. If an object tagged as a ‘game piece’ is hit, that piece is </w:t>
      </w:r>
      <w:r w:rsidR="00D754CE" w:rsidRPr="005F51B2">
        <w:rPr>
          <w:color w:val="FF0000"/>
        </w:rPr>
        <w:t xml:space="preserve">picked up. The object is </w:t>
      </w:r>
      <w:proofErr w:type="spellStart"/>
      <w:r w:rsidR="00D754CE" w:rsidRPr="005F51B2">
        <w:rPr>
          <w:color w:val="FF0000"/>
        </w:rPr>
        <w:t>childed</w:t>
      </w:r>
      <w:proofErr w:type="spellEnd"/>
      <w:r w:rsidR="00D754CE" w:rsidRPr="005F51B2">
        <w:rPr>
          <w:color w:val="FF0000"/>
        </w:rPr>
        <w:t xml:space="preserve"> to an empty transform (</w:t>
      </w:r>
      <w:proofErr w:type="spellStart"/>
      <w:r w:rsidR="00D754CE" w:rsidRPr="005F51B2">
        <w:rPr>
          <w:i/>
          <w:iCs/>
          <w:color w:val="FF0000"/>
        </w:rPr>
        <w:t>holdFocus</w:t>
      </w:r>
      <w:proofErr w:type="spellEnd"/>
      <w:r w:rsidR="00D754CE" w:rsidRPr="005F51B2">
        <w:rPr>
          <w:color w:val="FF0000"/>
        </w:rPr>
        <w:t>) which is itself a child of the camera, and it is set to ignore gravity. While in this state a game object will be held at a point in front of the camera, and thus be moved around the game world as the player moves the camera.</w:t>
      </w:r>
    </w:p>
    <w:p w14:paraId="628CC43C" w14:textId="728C78BD" w:rsidR="003F2D64" w:rsidRPr="005F51B2" w:rsidRDefault="00D754CE" w:rsidP="00D754CE">
      <w:pPr>
        <w:ind w:firstLine="0"/>
        <w:jc w:val="center"/>
        <w:rPr>
          <w:i/>
          <w:iCs/>
          <w:color w:val="FF0000"/>
        </w:rPr>
      </w:pPr>
      <w:r w:rsidRPr="005F51B2">
        <w:rPr>
          <w:noProof/>
          <w:color w:val="FF0000"/>
        </w:rPr>
        <w:drawing>
          <wp:inline distT="0" distB="0" distL="0" distR="0" wp14:anchorId="2936E3F4" wp14:editId="0E084249">
            <wp:extent cx="4679950" cy="3196590"/>
            <wp:effectExtent l="0" t="0" r="6350" b="3810"/>
            <wp:docPr id="20140631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3173" name="Picture 1" descr="A computer screen shot of a program code&#10;&#10;Description automatically generated"/>
                    <pic:cNvPicPr/>
                  </pic:nvPicPr>
                  <pic:blipFill>
                    <a:blip r:embed="rId35"/>
                    <a:stretch>
                      <a:fillRect/>
                    </a:stretch>
                  </pic:blipFill>
                  <pic:spPr>
                    <a:xfrm>
                      <a:off x="0" y="0"/>
                      <a:ext cx="4679950" cy="3196590"/>
                    </a:xfrm>
                    <a:prstGeom prst="rect">
                      <a:avLst/>
                    </a:prstGeom>
                  </pic:spPr>
                </pic:pic>
              </a:graphicData>
            </a:graphic>
          </wp:inline>
        </w:drawing>
      </w:r>
      <w:r w:rsidRPr="005F51B2">
        <w:rPr>
          <w:color w:val="FF0000"/>
        </w:rPr>
        <w:br/>
      </w:r>
      <w:r w:rsidRPr="005F51B2">
        <w:rPr>
          <w:i/>
          <w:iCs/>
          <w:color w:val="FF0000"/>
        </w:rPr>
        <w:t xml:space="preserve">Figure 9: </w:t>
      </w:r>
      <w:proofErr w:type="spellStart"/>
      <w:r w:rsidRPr="005F51B2">
        <w:rPr>
          <w:i/>
          <w:iCs/>
          <w:color w:val="FF0000"/>
        </w:rPr>
        <w:t>grabObject</w:t>
      </w:r>
      <w:proofErr w:type="spellEnd"/>
      <w:r w:rsidRPr="005F51B2">
        <w:rPr>
          <w:i/>
          <w:iCs/>
          <w:color w:val="FF0000"/>
        </w:rPr>
        <w:t xml:space="preserve"> function within the </w:t>
      </w:r>
      <w:proofErr w:type="spellStart"/>
      <w:r w:rsidRPr="005F51B2">
        <w:rPr>
          <w:i/>
          <w:iCs/>
          <w:color w:val="FF0000"/>
        </w:rPr>
        <w:t>GrabObject</w:t>
      </w:r>
      <w:proofErr w:type="spellEnd"/>
      <w:r w:rsidRPr="005F51B2">
        <w:rPr>
          <w:i/>
          <w:iCs/>
          <w:color w:val="FF0000"/>
        </w:rPr>
        <w:t xml:space="preserve"> class</w:t>
      </w:r>
    </w:p>
    <w:p w14:paraId="45F1AC9E" w14:textId="4CAE1B71" w:rsidR="00D754CE" w:rsidRPr="005F51B2" w:rsidRDefault="00D754CE" w:rsidP="00D754CE">
      <w:pPr>
        <w:rPr>
          <w:color w:val="FF0000"/>
        </w:rPr>
      </w:pPr>
      <w:r w:rsidRPr="005F51B2">
        <w:rPr>
          <w:color w:val="FF0000"/>
        </w:rPr>
        <w:t xml:space="preserve">Attaching an object to the camera in this way allows it to be translated freely on the X and Z axes. There is a limited movement on the Y axis by rotating the camera, but to allow full movement the mouse scroll wheel is used. When </w:t>
      </w:r>
      <w:r w:rsidR="00400397" w:rsidRPr="005F51B2">
        <w:rPr>
          <w:color w:val="FF0000"/>
        </w:rPr>
        <w:t>scrolling</w:t>
      </w:r>
      <w:r w:rsidRPr="005F51B2">
        <w:rPr>
          <w:color w:val="FF0000"/>
        </w:rPr>
        <w:t xml:space="preserve"> while holding a game piece, the location of the ‘</w:t>
      </w:r>
      <w:proofErr w:type="spellStart"/>
      <w:r w:rsidRPr="005F51B2">
        <w:rPr>
          <w:i/>
          <w:iCs/>
          <w:color w:val="FF0000"/>
        </w:rPr>
        <w:t>holdFocus</w:t>
      </w:r>
      <w:proofErr w:type="spellEnd"/>
      <w:r w:rsidRPr="005F51B2">
        <w:rPr>
          <w:i/>
          <w:iCs/>
          <w:color w:val="FF0000"/>
        </w:rPr>
        <w:t>’</w:t>
      </w:r>
      <w:r w:rsidRPr="005F51B2">
        <w:rPr>
          <w:color w:val="FF0000"/>
        </w:rPr>
        <w:t xml:space="preserve"> transform is moved with respect to the camera, moving the held object towards or away from the player.</w:t>
      </w:r>
    </w:p>
    <w:p w14:paraId="6EFF6D2F" w14:textId="7B9B8872" w:rsidR="00E43B1E" w:rsidRPr="005F51B2" w:rsidRDefault="00E43B1E" w:rsidP="00D754CE">
      <w:pPr>
        <w:rPr>
          <w:color w:val="FF0000"/>
        </w:rPr>
      </w:pPr>
      <w:r w:rsidRPr="005F51B2">
        <w:rPr>
          <w:color w:val="FF0000"/>
        </w:rPr>
        <w:lastRenderedPageBreak/>
        <w:t>Game piece rotation is achieved by activating a ‘rotate’ key</w:t>
      </w:r>
      <w:r w:rsidR="003425D0" w:rsidRPr="005F51B2">
        <w:rPr>
          <w:color w:val="FF0000"/>
        </w:rPr>
        <w:t xml:space="preserve">, </w:t>
      </w:r>
      <w:r w:rsidRPr="005F51B2">
        <w:rPr>
          <w:color w:val="FF0000"/>
        </w:rPr>
        <w:t xml:space="preserve">set as the space bar. While the space bar is held, the game switches into ‘rotate’ mode, in which the normal camera controls are disabled. This is </w:t>
      </w:r>
      <w:r w:rsidR="00400397" w:rsidRPr="005F51B2">
        <w:rPr>
          <w:color w:val="FF0000"/>
        </w:rPr>
        <w:t>achieved</w:t>
      </w:r>
      <w:r w:rsidRPr="005F51B2">
        <w:rPr>
          <w:color w:val="FF0000"/>
        </w:rPr>
        <w:t xml:space="preserve"> using the event system: the </w:t>
      </w:r>
      <w:proofErr w:type="spellStart"/>
      <w:r w:rsidRPr="005F51B2">
        <w:rPr>
          <w:color w:val="FF0000"/>
        </w:rPr>
        <w:t>GrabObject</w:t>
      </w:r>
      <w:proofErr w:type="spellEnd"/>
      <w:r w:rsidRPr="005F51B2">
        <w:rPr>
          <w:color w:val="FF0000"/>
        </w:rPr>
        <w:t xml:space="preserve"> class includes </w:t>
      </w:r>
      <w:proofErr w:type="spellStart"/>
      <w:r w:rsidRPr="005F51B2">
        <w:rPr>
          <w:i/>
          <w:iCs/>
          <w:color w:val="FF0000"/>
        </w:rPr>
        <w:t>onRotateStart</w:t>
      </w:r>
      <w:proofErr w:type="spellEnd"/>
      <w:r w:rsidRPr="005F51B2">
        <w:rPr>
          <w:i/>
          <w:iCs/>
          <w:color w:val="FF0000"/>
        </w:rPr>
        <w:t xml:space="preserve"> </w:t>
      </w:r>
      <w:r w:rsidRPr="005F51B2">
        <w:rPr>
          <w:color w:val="FF0000"/>
        </w:rPr>
        <w:t xml:space="preserve">and </w:t>
      </w:r>
      <w:proofErr w:type="spellStart"/>
      <w:r w:rsidRPr="005F51B2">
        <w:rPr>
          <w:i/>
          <w:iCs/>
          <w:color w:val="FF0000"/>
        </w:rPr>
        <w:t>onRotateStop</w:t>
      </w:r>
      <w:proofErr w:type="spellEnd"/>
      <w:r w:rsidRPr="005F51B2">
        <w:rPr>
          <w:color w:val="FF0000"/>
        </w:rPr>
        <w:t xml:space="preserve"> events, to which the </w:t>
      </w:r>
      <w:proofErr w:type="spellStart"/>
      <w:r w:rsidRPr="005F51B2">
        <w:rPr>
          <w:color w:val="FF0000"/>
        </w:rPr>
        <w:t>CameraController</w:t>
      </w:r>
      <w:proofErr w:type="spellEnd"/>
      <w:r w:rsidRPr="005F51B2">
        <w:rPr>
          <w:color w:val="FF0000"/>
        </w:rPr>
        <w:t xml:space="preserve"> class subscribes and adds functions to disable and reenable camera controls. These events are invoked within the </w:t>
      </w:r>
      <w:proofErr w:type="spellStart"/>
      <w:r w:rsidRPr="005F51B2">
        <w:rPr>
          <w:color w:val="FF0000"/>
        </w:rPr>
        <w:t>GrabObject</w:t>
      </w:r>
      <w:proofErr w:type="spellEnd"/>
      <w:r w:rsidRPr="005F51B2">
        <w:rPr>
          <w:color w:val="FF0000"/>
        </w:rPr>
        <w:t xml:space="preserve"> class while the rotate command key is held. In this state, the </w:t>
      </w:r>
      <w:proofErr w:type="spellStart"/>
      <w:r w:rsidRPr="005F51B2">
        <w:rPr>
          <w:color w:val="FF0000"/>
        </w:rPr>
        <w:t>GrabObject</w:t>
      </w:r>
      <w:proofErr w:type="spellEnd"/>
      <w:r w:rsidRPr="005F51B2">
        <w:rPr>
          <w:color w:val="FF0000"/>
        </w:rPr>
        <w:t xml:space="preserve"> class instead interprets mouse XY movement and </w:t>
      </w:r>
      <w:r w:rsidR="00400397" w:rsidRPr="005F51B2">
        <w:rPr>
          <w:color w:val="FF0000"/>
        </w:rPr>
        <w:t>scrolling</w:t>
      </w:r>
      <w:r w:rsidRPr="005F51B2">
        <w:rPr>
          <w:color w:val="FF0000"/>
        </w:rPr>
        <w:t xml:space="preserve"> to </w:t>
      </w:r>
      <w:r w:rsidR="00400397" w:rsidRPr="005F51B2">
        <w:rPr>
          <w:color w:val="FF0000"/>
        </w:rPr>
        <w:t>rotate</w:t>
      </w:r>
      <w:r w:rsidRPr="005F51B2">
        <w:rPr>
          <w:color w:val="FF0000"/>
        </w:rPr>
        <w:t xml:space="preserve"> the held object around each of its axes.</w:t>
      </w:r>
    </w:p>
    <w:p w14:paraId="2175A6D8" w14:textId="77777777" w:rsidR="006B3E62" w:rsidRPr="005F51B2" w:rsidRDefault="006B3E62" w:rsidP="00E43B1E">
      <w:pPr>
        <w:jc w:val="center"/>
        <w:rPr>
          <w:i/>
          <w:iCs/>
          <w:color w:val="FF0000"/>
        </w:rPr>
      </w:pPr>
    </w:p>
    <w:p w14:paraId="026EB263" w14:textId="4C3ED4C7" w:rsidR="00E43B1E" w:rsidRPr="005F51B2" w:rsidRDefault="00E43B1E" w:rsidP="00E43B1E">
      <w:pPr>
        <w:jc w:val="center"/>
        <w:rPr>
          <w:i/>
          <w:iCs/>
          <w:color w:val="FF0000"/>
        </w:rPr>
      </w:pPr>
      <w:r w:rsidRPr="005F51B2">
        <w:rPr>
          <w:noProof/>
          <w:color w:val="FF0000"/>
        </w:rPr>
        <w:drawing>
          <wp:inline distT="0" distB="0" distL="0" distR="0" wp14:anchorId="35ACFE78" wp14:editId="78C24007">
            <wp:extent cx="4679950" cy="2146935"/>
            <wp:effectExtent l="0" t="0" r="6350" b="5715"/>
            <wp:docPr id="3837124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248" name="Picture 1" descr="A computer screen shot of text&#10;&#10;Description automatically generated"/>
                    <pic:cNvPicPr/>
                  </pic:nvPicPr>
                  <pic:blipFill>
                    <a:blip r:embed="rId36"/>
                    <a:stretch>
                      <a:fillRect/>
                    </a:stretch>
                  </pic:blipFill>
                  <pic:spPr>
                    <a:xfrm>
                      <a:off x="0" y="0"/>
                      <a:ext cx="4679950" cy="2146935"/>
                    </a:xfrm>
                    <a:prstGeom prst="rect">
                      <a:avLst/>
                    </a:prstGeom>
                  </pic:spPr>
                </pic:pic>
              </a:graphicData>
            </a:graphic>
          </wp:inline>
        </w:drawing>
      </w:r>
      <w:r w:rsidRPr="005F51B2">
        <w:rPr>
          <w:color w:val="FF0000"/>
        </w:rPr>
        <w:br/>
      </w:r>
      <w:r w:rsidRPr="005F51B2">
        <w:rPr>
          <w:i/>
          <w:iCs/>
          <w:color w:val="FF0000"/>
        </w:rPr>
        <w:t xml:space="preserve">Figure 10: </w:t>
      </w:r>
      <w:proofErr w:type="spellStart"/>
      <w:r w:rsidRPr="005F51B2">
        <w:rPr>
          <w:i/>
          <w:iCs/>
          <w:color w:val="FF0000"/>
        </w:rPr>
        <w:t>rotateObject</w:t>
      </w:r>
      <w:proofErr w:type="spellEnd"/>
      <w:r w:rsidRPr="005F51B2">
        <w:rPr>
          <w:i/>
          <w:iCs/>
          <w:color w:val="FF0000"/>
        </w:rPr>
        <w:t xml:space="preserve"> function within the </w:t>
      </w:r>
      <w:proofErr w:type="spellStart"/>
      <w:r w:rsidRPr="005F51B2">
        <w:rPr>
          <w:i/>
          <w:iCs/>
          <w:color w:val="FF0000"/>
        </w:rPr>
        <w:t>GrabObject</w:t>
      </w:r>
      <w:proofErr w:type="spellEnd"/>
      <w:r w:rsidRPr="005F51B2">
        <w:rPr>
          <w:i/>
          <w:iCs/>
          <w:color w:val="FF0000"/>
        </w:rPr>
        <w:t xml:space="preserve"> class</w:t>
      </w:r>
    </w:p>
    <w:p w14:paraId="07F139B0" w14:textId="77777777" w:rsidR="006B3E62" w:rsidRPr="005F51B2" w:rsidRDefault="006B3E62" w:rsidP="00E43B1E">
      <w:pPr>
        <w:jc w:val="center"/>
        <w:rPr>
          <w:i/>
          <w:iCs/>
          <w:color w:val="FF0000"/>
        </w:rPr>
      </w:pPr>
    </w:p>
    <w:p w14:paraId="0CC7CBB5" w14:textId="758943C3" w:rsidR="00E43B1E" w:rsidRPr="005F51B2" w:rsidRDefault="00E43B1E" w:rsidP="00E43B1E">
      <w:pPr>
        <w:rPr>
          <w:color w:val="FF0000"/>
        </w:rPr>
      </w:pPr>
      <w:r w:rsidRPr="005F51B2">
        <w:rPr>
          <w:color w:val="FF0000"/>
        </w:rPr>
        <w:t xml:space="preserve">These two classes, along with the </w:t>
      </w:r>
      <w:proofErr w:type="spellStart"/>
      <w:r w:rsidRPr="005F51B2">
        <w:rPr>
          <w:color w:val="FF0000"/>
        </w:rPr>
        <w:t>Rigidbodies</w:t>
      </w:r>
      <w:proofErr w:type="spellEnd"/>
      <w:r w:rsidRPr="005F51B2">
        <w:rPr>
          <w:color w:val="FF0000"/>
        </w:rPr>
        <w:t xml:space="preserve"> and Colliders of the game objects, allow for full control of the game pieces with six degrees of freedom, which was the primary goal of this prototype.</w:t>
      </w:r>
    </w:p>
    <w:p w14:paraId="5AA4A154" w14:textId="50B67F41" w:rsidR="00E43B1E" w:rsidRPr="005F51B2" w:rsidRDefault="00E43B1E" w:rsidP="00E43B1E">
      <w:pPr>
        <w:rPr>
          <w:color w:val="FF0000"/>
        </w:rPr>
      </w:pPr>
      <w:r w:rsidRPr="005F51B2">
        <w:rPr>
          <w:color w:val="FF0000"/>
        </w:rPr>
        <w:t xml:space="preserve">Additional functionality important to the final product was also trialled. It will be important </w:t>
      </w:r>
      <w:r w:rsidR="007D00FC" w:rsidRPr="005F51B2">
        <w:rPr>
          <w:color w:val="FF0000"/>
        </w:rPr>
        <w:t xml:space="preserve">to know, for each game piece, whether it is successfully added to the player’s growing structure, or if it falls off and is no longer counted. Each game piece starts with the ‘unstacked’ tag. A script is attached to </w:t>
      </w:r>
      <w:r w:rsidR="00400397" w:rsidRPr="005F51B2">
        <w:rPr>
          <w:color w:val="FF0000"/>
        </w:rPr>
        <w:t>each</w:t>
      </w:r>
      <w:r w:rsidR="007D00FC" w:rsidRPr="005F51B2">
        <w:rPr>
          <w:color w:val="FF0000"/>
        </w:rPr>
        <w:t xml:space="preserve"> piece to detect collisions with other game objects. On a collision, the tag of the other object is read: if it is the structure base, or any piece tagged as ‘stacked’, the </w:t>
      </w:r>
      <w:r w:rsidR="007D00FC" w:rsidRPr="005F51B2">
        <w:rPr>
          <w:color w:val="FF0000"/>
        </w:rPr>
        <w:lastRenderedPageBreak/>
        <w:t>active piece is also tagged as ‘stacked’. If a piece collides with the floor, it is tagged as ‘grounded’.</w:t>
      </w:r>
    </w:p>
    <w:p w14:paraId="70B10B43" w14:textId="5EDF8F1A" w:rsidR="007D00FC" w:rsidRPr="005F51B2" w:rsidRDefault="007D00FC" w:rsidP="00E43B1E">
      <w:pPr>
        <w:rPr>
          <w:color w:val="FF0000"/>
        </w:rPr>
      </w:pPr>
      <w:r w:rsidRPr="005F51B2">
        <w:rPr>
          <w:color w:val="FF0000"/>
        </w:rPr>
        <w:t>At the same time, the game piece material is updated to give a visual indication of its status: grounded, held by the player, or stacked in the structure.</w:t>
      </w:r>
    </w:p>
    <w:p w14:paraId="64498E83" w14:textId="319D8B1C" w:rsidR="007D00FC" w:rsidRPr="005F51B2" w:rsidRDefault="007D00FC" w:rsidP="007D00FC">
      <w:pPr>
        <w:jc w:val="center"/>
        <w:rPr>
          <w:i/>
          <w:iCs/>
          <w:color w:val="FF0000"/>
        </w:rPr>
      </w:pPr>
      <w:r w:rsidRPr="005F51B2">
        <w:rPr>
          <w:noProof/>
          <w:color w:val="FF0000"/>
        </w:rPr>
        <w:drawing>
          <wp:inline distT="0" distB="0" distL="0" distR="0" wp14:anchorId="19907630" wp14:editId="1EB00CF0">
            <wp:extent cx="4292600" cy="4042150"/>
            <wp:effectExtent l="0" t="0" r="0" b="0"/>
            <wp:docPr id="12753343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4328" name="Picture 1" descr="A computer screen shot of a program&#10;&#10;Description automatically generated"/>
                    <pic:cNvPicPr/>
                  </pic:nvPicPr>
                  <pic:blipFill>
                    <a:blip r:embed="rId37"/>
                    <a:stretch>
                      <a:fillRect/>
                    </a:stretch>
                  </pic:blipFill>
                  <pic:spPr>
                    <a:xfrm>
                      <a:off x="0" y="0"/>
                      <a:ext cx="4296280" cy="4045615"/>
                    </a:xfrm>
                    <a:prstGeom prst="rect">
                      <a:avLst/>
                    </a:prstGeom>
                  </pic:spPr>
                </pic:pic>
              </a:graphicData>
            </a:graphic>
          </wp:inline>
        </w:drawing>
      </w:r>
      <w:r w:rsidRPr="005F51B2">
        <w:rPr>
          <w:color w:val="FF0000"/>
        </w:rPr>
        <w:br/>
      </w:r>
      <w:r w:rsidRPr="005F51B2">
        <w:rPr>
          <w:i/>
          <w:iCs/>
          <w:color w:val="FF0000"/>
        </w:rPr>
        <w:t xml:space="preserve">Figure 11: updating a game piece tag and material on collision, within the </w:t>
      </w:r>
      <w:proofErr w:type="spellStart"/>
      <w:r w:rsidRPr="005F51B2">
        <w:rPr>
          <w:i/>
          <w:iCs/>
          <w:color w:val="FF0000"/>
        </w:rPr>
        <w:t>PieceStacked</w:t>
      </w:r>
      <w:proofErr w:type="spellEnd"/>
      <w:r w:rsidRPr="005F51B2">
        <w:rPr>
          <w:i/>
          <w:iCs/>
          <w:color w:val="FF0000"/>
        </w:rPr>
        <w:t xml:space="preserve"> </w:t>
      </w:r>
      <w:proofErr w:type="gramStart"/>
      <w:r w:rsidRPr="005F51B2">
        <w:rPr>
          <w:i/>
          <w:iCs/>
          <w:color w:val="FF0000"/>
        </w:rPr>
        <w:t>class</w:t>
      </w:r>
      <w:proofErr w:type="gramEnd"/>
    </w:p>
    <w:p w14:paraId="6F8A06AF" w14:textId="6C54EC89" w:rsidR="008C0116" w:rsidRPr="005F51B2" w:rsidRDefault="008C0116" w:rsidP="007D00FC">
      <w:pPr>
        <w:jc w:val="center"/>
        <w:rPr>
          <w:i/>
          <w:iCs/>
          <w:color w:val="FF0000"/>
        </w:rPr>
      </w:pPr>
      <w:r w:rsidRPr="005F51B2">
        <w:rPr>
          <w:noProof/>
          <w:color w:val="FF0000"/>
        </w:rPr>
        <w:lastRenderedPageBreak/>
        <w:drawing>
          <wp:inline distT="0" distB="0" distL="0" distR="0" wp14:anchorId="6F261637" wp14:editId="232F2602">
            <wp:extent cx="3663950" cy="2355785"/>
            <wp:effectExtent l="0" t="0" r="0" b="6985"/>
            <wp:docPr id="585816485" name="Picture 1" descr="A group of colorful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6485" name="Picture 1" descr="A group of colorful cubes&#10;&#10;Description automatically generated"/>
                    <pic:cNvPicPr/>
                  </pic:nvPicPr>
                  <pic:blipFill rotWithShape="1">
                    <a:blip r:embed="rId38"/>
                    <a:srcRect l="8413" t="14501" b="2690"/>
                    <a:stretch/>
                  </pic:blipFill>
                  <pic:spPr bwMode="auto">
                    <a:xfrm>
                      <a:off x="0" y="0"/>
                      <a:ext cx="3676399" cy="2363789"/>
                    </a:xfrm>
                    <a:prstGeom prst="rect">
                      <a:avLst/>
                    </a:prstGeom>
                    <a:ln>
                      <a:noFill/>
                    </a:ln>
                    <a:extLst>
                      <a:ext uri="{53640926-AAD7-44D8-BBD7-CCE9431645EC}">
                        <a14:shadowObscured xmlns:a14="http://schemas.microsoft.com/office/drawing/2010/main"/>
                      </a:ext>
                    </a:extLst>
                  </pic:spPr>
                </pic:pic>
              </a:graphicData>
            </a:graphic>
          </wp:inline>
        </w:drawing>
      </w:r>
      <w:r w:rsidRPr="005F51B2">
        <w:rPr>
          <w:i/>
          <w:iCs/>
          <w:color w:val="FF0000"/>
        </w:rPr>
        <w:br/>
        <w:t>Figure 12: Game pieces in various states indicated by their material colour: grounded (red), held by player (yellow), stacked (green)</w:t>
      </w:r>
    </w:p>
    <w:p w14:paraId="3DA09157" w14:textId="77777777" w:rsidR="008C0116" w:rsidRPr="005F51B2" w:rsidRDefault="008C0116" w:rsidP="007D00FC">
      <w:pPr>
        <w:jc w:val="center"/>
        <w:rPr>
          <w:i/>
          <w:iCs/>
          <w:color w:val="FF0000"/>
        </w:rPr>
      </w:pPr>
    </w:p>
    <w:p w14:paraId="668A4BC7" w14:textId="7FAC8FF7" w:rsidR="008C0116" w:rsidRPr="005F51B2" w:rsidRDefault="008C0116" w:rsidP="008C0116">
      <w:pPr>
        <w:rPr>
          <w:color w:val="FF0000"/>
        </w:rPr>
      </w:pPr>
      <w:r w:rsidRPr="005F51B2">
        <w:rPr>
          <w:color w:val="FF0000"/>
        </w:rPr>
        <w:t>The final piece of functionality included in the prototype is the calculation of the total height of the player’s structure. This will be necessary to determine which player is leading, and has won, a round.</w:t>
      </w:r>
    </w:p>
    <w:p w14:paraId="3B1140D9" w14:textId="6E2964B3" w:rsidR="008C0116" w:rsidRPr="005F51B2" w:rsidRDefault="008C0116" w:rsidP="008C0116">
      <w:pPr>
        <w:rPr>
          <w:color w:val="FF0000"/>
        </w:rPr>
      </w:pPr>
      <w:r w:rsidRPr="005F51B2">
        <w:rPr>
          <w:color w:val="FF0000"/>
        </w:rPr>
        <w:t xml:space="preserve">A </w:t>
      </w:r>
      <w:proofErr w:type="spellStart"/>
      <w:r w:rsidRPr="005F51B2">
        <w:rPr>
          <w:color w:val="FF0000"/>
        </w:rPr>
        <w:t>GameController</w:t>
      </w:r>
      <w:proofErr w:type="spellEnd"/>
      <w:r w:rsidRPr="005F51B2">
        <w:rPr>
          <w:color w:val="FF0000"/>
        </w:rPr>
        <w:t xml:space="preserve"> script is attached to the camera. This class subscribes to the </w:t>
      </w:r>
      <w:proofErr w:type="spellStart"/>
      <w:r w:rsidRPr="005F51B2">
        <w:rPr>
          <w:color w:val="FF0000"/>
        </w:rPr>
        <w:t>OnStackChanged</w:t>
      </w:r>
      <w:proofErr w:type="spellEnd"/>
      <w:r w:rsidRPr="005F51B2">
        <w:rPr>
          <w:color w:val="FF0000"/>
        </w:rPr>
        <w:t xml:space="preserve"> event defined in the </w:t>
      </w:r>
      <w:proofErr w:type="spellStart"/>
      <w:r w:rsidRPr="005F51B2">
        <w:rPr>
          <w:color w:val="FF0000"/>
        </w:rPr>
        <w:t>PieceStacked</w:t>
      </w:r>
      <w:proofErr w:type="spellEnd"/>
      <w:r w:rsidRPr="005F51B2">
        <w:rPr>
          <w:color w:val="FF0000"/>
        </w:rPr>
        <w:t xml:space="preserve"> script attached to each game </w:t>
      </w:r>
      <w:proofErr w:type="gramStart"/>
      <w:r w:rsidRPr="005F51B2">
        <w:rPr>
          <w:color w:val="FF0000"/>
        </w:rPr>
        <w:t>piece, and</w:t>
      </w:r>
      <w:proofErr w:type="gramEnd"/>
      <w:r w:rsidRPr="005F51B2">
        <w:rPr>
          <w:color w:val="FF0000"/>
        </w:rPr>
        <w:t xml:space="preserve"> adds a </w:t>
      </w:r>
      <w:proofErr w:type="spellStart"/>
      <w:r w:rsidRPr="005F51B2">
        <w:rPr>
          <w:color w:val="FF0000"/>
        </w:rPr>
        <w:t>CalcMaxHeight</w:t>
      </w:r>
      <w:proofErr w:type="spellEnd"/>
      <w:r w:rsidRPr="005F51B2">
        <w:rPr>
          <w:color w:val="FF0000"/>
        </w:rPr>
        <w:t xml:space="preserve"> function to the event. Whenever </w:t>
      </w:r>
      <w:proofErr w:type="gramStart"/>
      <w:r w:rsidRPr="005F51B2">
        <w:rPr>
          <w:color w:val="FF0000"/>
        </w:rPr>
        <w:t>the a</w:t>
      </w:r>
      <w:proofErr w:type="gramEnd"/>
      <w:r w:rsidRPr="005F51B2">
        <w:rPr>
          <w:color w:val="FF0000"/>
        </w:rPr>
        <w:t xml:space="preserve"> piece is added to the player’s structure (and tagged as stacked), or a piece touches the floor (having potentially fallen from the structure</w:t>
      </w:r>
      <w:r w:rsidR="006B3E62" w:rsidRPr="005F51B2">
        <w:rPr>
          <w:color w:val="FF0000"/>
        </w:rPr>
        <w:t>)</w:t>
      </w:r>
      <w:r w:rsidRPr="005F51B2">
        <w:rPr>
          <w:color w:val="FF0000"/>
        </w:rPr>
        <w:t>, the function loops through all stacked game pieces and finds the maximum Y value of the highest axis-aligned bounding box (AABB). The nature of the AABB means this value will always be the highest point on of the piece’s collider within the world space</w:t>
      </w:r>
      <w:r w:rsidR="007642D6" w:rsidRPr="005F51B2">
        <w:rPr>
          <w:color w:val="FF0000"/>
        </w:rPr>
        <w:t xml:space="preserve">. The results are output to the debug </w:t>
      </w:r>
      <w:proofErr w:type="gramStart"/>
      <w:r w:rsidR="007642D6" w:rsidRPr="005F51B2">
        <w:rPr>
          <w:color w:val="FF0000"/>
        </w:rPr>
        <w:t>console, but</w:t>
      </w:r>
      <w:proofErr w:type="gramEnd"/>
      <w:r w:rsidR="007642D6" w:rsidRPr="005F51B2">
        <w:rPr>
          <w:color w:val="FF0000"/>
        </w:rPr>
        <w:t xml:space="preserve"> will be exposed to the players through the game interface.</w:t>
      </w:r>
    </w:p>
    <w:p w14:paraId="6CD50DE2" w14:textId="59968E04" w:rsidR="007642D6" w:rsidRPr="005F51B2" w:rsidRDefault="007642D6" w:rsidP="007642D6">
      <w:pPr>
        <w:jc w:val="center"/>
        <w:rPr>
          <w:i/>
          <w:iCs/>
          <w:color w:val="FF0000"/>
        </w:rPr>
      </w:pPr>
      <w:r w:rsidRPr="005F51B2">
        <w:rPr>
          <w:noProof/>
          <w:color w:val="FF0000"/>
        </w:rPr>
        <w:lastRenderedPageBreak/>
        <w:drawing>
          <wp:inline distT="0" distB="0" distL="0" distR="0" wp14:anchorId="612EEC7E" wp14:editId="560D478C">
            <wp:extent cx="4679950" cy="1918970"/>
            <wp:effectExtent l="0" t="0" r="6350" b="5080"/>
            <wp:docPr id="1825718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8552" name="Picture 1" descr="A screen shot of a computer program&#10;&#10;Description automatically generated"/>
                    <pic:cNvPicPr/>
                  </pic:nvPicPr>
                  <pic:blipFill>
                    <a:blip r:embed="rId39"/>
                    <a:stretch>
                      <a:fillRect/>
                    </a:stretch>
                  </pic:blipFill>
                  <pic:spPr>
                    <a:xfrm>
                      <a:off x="0" y="0"/>
                      <a:ext cx="4679950" cy="1918970"/>
                    </a:xfrm>
                    <a:prstGeom prst="rect">
                      <a:avLst/>
                    </a:prstGeom>
                  </pic:spPr>
                </pic:pic>
              </a:graphicData>
            </a:graphic>
          </wp:inline>
        </w:drawing>
      </w:r>
      <w:r w:rsidRPr="005F51B2">
        <w:rPr>
          <w:color w:val="FF0000"/>
        </w:rPr>
        <w:br/>
      </w:r>
      <w:r w:rsidRPr="005F51B2">
        <w:rPr>
          <w:i/>
          <w:iCs/>
          <w:color w:val="FF0000"/>
        </w:rPr>
        <w:t xml:space="preserve">Figure 13: </w:t>
      </w:r>
      <w:proofErr w:type="spellStart"/>
      <w:r w:rsidRPr="005F51B2">
        <w:rPr>
          <w:i/>
          <w:iCs/>
          <w:color w:val="FF0000"/>
        </w:rPr>
        <w:t>calcMaxHeight</w:t>
      </w:r>
      <w:proofErr w:type="spellEnd"/>
      <w:r w:rsidRPr="005F51B2">
        <w:rPr>
          <w:i/>
          <w:iCs/>
          <w:color w:val="FF0000"/>
        </w:rPr>
        <w:t xml:space="preserve"> function within the </w:t>
      </w:r>
      <w:proofErr w:type="spellStart"/>
      <w:r w:rsidRPr="005F51B2">
        <w:rPr>
          <w:i/>
          <w:iCs/>
          <w:color w:val="FF0000"/>
        </w:rPr>
        <w:t>GameController</w:t>
      </w:r>
      <w:proofErr w:type="spellEnd"/>
      <w:r w:rsidRPr="005F51B2">
        <w:rPr>
          <w:i/>
          <w:iCs/>
          <w:color w:val="FF0000"/>
        </w:rPr>
        <w:t xml:space="preserve"> class</w:t>
      </w:r>
    </w:p>
    <w:p w14:paraId="5DA838F6" w14:textId="01E858B2" w:rsidR="007642D6" w:rsidRPr="005F51B2" w:rsidRDefault="003D3946" w:rsidP="007642D6">
      <w:pPr>
        <w:rPr>
          <w:color w:val="FF0000"/>
        </w:rPr>
      </w:pPr>
      <w:r w:rsidRPr="005F51B2">
        <w:rPr>
          <w:color w:val="FF0000"/>
        </w:rPr>
        <w:t>The features implemented in the prototype serve to prove the feasibility of the first part of the project plan: a single-player implementation of the basic game mechanics. This will require building upon to flesh out the product into a viable game: custom game pieces with collision meshes, hot-seat multiplayer functionality, player displays, and a menu system.</w:t>
      </w:r>
    </w:p>
    <w:p w14:paraId="4AE6E635" w14:textId="2B08B76A" w:rsidR="00EC4227" w:rsidRPr="005F51B2" w:rsidRDefault="00EC4227" w:rsidP="007642D6">
      <w:pPr>
        <w:rPr>
          <w:color w:val="FF0000"/>
        </w:rPr>
      </w:pPr>
      <w:r w:rsidRPr="005F51B2">
        <w:rPr>
          <w:color w:val="FF0000"/>
        </w:rPr>
        <w:t xml:space="preserve">While the prototype does implement the features planned, it is not without issues. The camera moves very jerkily under the player controls, which makes precisely placing a held game piece difficult. Object rotation is not particularly intuitive; additional experimentation with this system is required. Further research into how this problem has been tackled by other games should prove helpful with this. The interaction of the camera and game piece classes occasionally exposes </w:t>
      </w:r>
      <w:r w:rsidR="00400397" w:rsidRPr="005F51B2">
        <w:rPr>
          <w:color w:val="FF0000"/>
        </w:rPr>
        <w:t>intended</w:t>
      </w:r>
      <w:r w:rsidRPr="005F51B2">
        <w:rPr>
          <w:color w:val="FF0000"/>
        </w:rPr>
        <w:t xml:space="preserve"> behaviour, such as continued disabling of camera controls after a piece is dropped. Cases such as this will hopefully be caught by the playtesting </w:t>
      </w:r>
      <w:r w:rsidR="001A293F" w:rsidRPr="005F51B2">
        <w:rPr>
          <w:color w:val="FF0000"/>
        </w:rPr>
        <w:t>regime planned throughout the development phase.</w:t>
      </w:r>
    </w:p>
    <w:p w14:paraId="4BBD45FA" w14:textId="433CD4EC" w:rsidR="001A293F" w:rsidRDefault="001A293F" w:rsidP="007642D6">
      <w:pPr>
        <w:rPr>
          <w:color w:val="FF0000"/>
        </w:rPr>
      </w:pPr>
      <w:r w:rsidRPr="005F51B2">
        <w:rPr>
          <w:color w:val="FF0000"/>
        </w:rPr>
        <w:t xml:space="preserve">There has been limited opportunity for third-party testing of this prototype, but one other person has experimented with the software in its current state. This person is not a regular </w:t>
      </w:r>
      <w:proofErr w:type="gramStart"/>
      <w:r w:rsidRPr="005F51B2">
        <w:rPr>
          <w:color w:val="FF0000"/>
        </w:rPr>
        <w:t>gamer, and</w:t>
      </w:r>
      <w:proofErr w:type="gramEnd"/>
      <w:r w:rsidRPr="005F51B2">
        <w:rPr>
          <w:color w:val="FF0000"/>
        </w:rPr>
        <w:t xml:space="preserve"> has little familiarity with the WASD-and-mouse control scheme. Without instruction they were unable to effectively interact with the game world. This emphasises the need for, at the very least a menu listing the game controls. Ideally an interactive tutorial would be included in the final product, but this is likely to be beyond the scope of the resources available.</w:t>
      </w:r>
    </w:p>
    <w:p w14:paraId="78A27FA1" w14:textId="77777777" w:rsidR="005F51B2" w:rsidRDefault="005F51B2" w:rsidP="007642D6">
      <w:pPr>
        <w:rPr>
          <w:color w:val="FF0000"/>
        </w:rPr>
      </w:pPr>
    </w:p>
    <w:p w14:paraId="67BD3180" w14:textId="280F048D" w:rsidR="005F51B2" w:rsidRDefault="005F51B2" w:rsidP="005F51B2">
      <w:pPr>
        <w:pStyle w:val="Heading1"/>
      </w:pPr>
      <w:r>
        <w:t>Evaluation</w:t>
      </w:r>
    </w:p>
    <w:p w14:paraId="033D1A78" w14:textId="77777777" w:rsidR="005F51B2" w:rsidRDefault="005F51B2" w:rsidP="005F51B2">
      <w:pPr>
        <w:pStyle w:val="Firstparagraph"/>
      </w:pPr>
    </w:p>
    <w:p w14:paraId="0F71ABB1" w14:textId="19454827" w:rsidR="005F51B2" w:rsidRPr="005F51B2" w:rsidRDefault="005F51B2" w:rsidP="005F51B2">
      <w:pPr>
        <w:pStyle w:val="Heading1"/>
      </w:pPr>
      <w:r>
        <w:t>Conclusion</w:t>
      </w:r>
    </w:p>
    <w:p w14:paraId="6110FD62" w14:textId="77777777" w:rsidR="008C0116" w:rsidRPr="008C0116" w:rsidRDefault="008C0116" w:rsidP="007D00FC">
      <w:pPr>
        <w:jc w:val="center"/>
        <w:rPr>
          <w:i/>
          <w:iCs/>
        </w:rPr>
      </w:pPr>
    </w:p>
    <w:p w14:paraId="3AD06B86" w14:textId="420BCC04" w:rsidR="003F2D64" w:rsidRDefault="003F2D64" w:rsidP="00E125AE">
      <w:pPr>
        <w:ind w:firstLine="0"/>
      </w:pPr>
    </w:p>
    <w:p w14:paraId="52AEB57B" w14:textId="612A9A24" w:rsidR="00AC1185" w:rsidRDefault="00AC1185" w:rsidP="00E125AE">
      <w:pPr>
        <w:pStyle w:val="Heading1"/>
        <w:sectPr w:rsidR="00AC1185" w:rsidSect="00FE38D5">
          <w:footerReference w:type="default" r:id="rId40"/>
          <w:pgSz w:w="11906" w:h="16838" w:code="9"/>
          <w:pgMar w:top="2211" w:right="2268" w:bottom="2211" w:left="2268" w:header="1701" w:footer="1701" w:gutter="0"/>
          <w:cols w:space="708"/>
          <w:docGrid w:linePitch="360"/>
        </w:sectPr>
      </w:pPr>
    </w:p>
    <w:p w14:paraId="16B12DEF" w14:textId="77777777" w:rsidR="00E125AE" w:rsidRDefault="00E125AE" w:rsidP="00E125AE">
      <w:pPr>
        <w:pStyle w:val="Heading1"/>
      </w:pPr>
      <w:bookmarkStart w:id="7" w:name="_Toc153561768"/>
      <w:r>
        <w:lastRenderedPageBreak/>
        <w:t>Appendices</w:t>
      </w:r>
      <w:bookmarkEnd w:id="7"/>
    </w:p>
    <w:p w14:paraId="263BE2B2" w14:textId="7F15776C" w:rsidR="00E125AE" w:rsidRDefault="00AC1185" w:rsidP="00E125AE">
      <w:pPr>
        <w:pStyle w:val="Heading2"/>
      </w:pPr>
      <w:bookmarkStart w:id="8" w:name="_Toc153561769"/>
      <w:r w:rsidRPr="004F24EE">
        <w:rPr>
          <w:noProof/>
        </w:rPr>
        <w:drawing>
          <wp:anchor distT="0" distB="0" distL="114300" distR="114300" simplePos="0" relativeHeight="251661312" behindDoc="0" locked="0" layoutInCell="1" allowOverlap="1" wp14:anchorId="446EB108" wp14:editId="75935814">
            <wp:simplePos x="0" y="0"/>
            <wp:positionH relativeFrom="margin">
              <wp:align>center</wp:align>
            </wp:positionH>
            <wp:positionV relativeFrom="paragraph">
              <wp:posOffset>467360</wp:posOffset>
            </wp:positionV>
            <wp:extent cx="10393540" cy="3549650"/>
            <wp:effectExtent l="0" t="0" r="8255" b="0"/>
            <wp:wrapNone/>
            <wp:docPr id="12768601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60162" name="Picture 1" descr="A screen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393540" cy="3549650"/>
                    </a:xfrm>
                    <a:prstGeom prst="rect">
                      <a:avLst/>
                    </a:prstGeom>
                  </pic:spPr>
                </pic:pic>
              </a:graphicData>
            </a:graphic>
            <wp14:sizeRelH relativeFrom="page">
              <wp14:pctWidth>0</wp14:pctWidth>
            </wp14:sizeRelH>
            <wp14:sizeRelV relativeFrom="page">
              <wp14:pctHeight>0</wp14:pctHeight>
            </wp14:sizeRelV>
          </wp:anchor>
        </w:drawing>
      </w:r>
      <w:r>
        <w:t xml:space="preserve">Work </w:t>
      </w:r>
      <w:proofErr w:type="gramStart"/>
      <w:r>
        <w:t>plan</w:t>
      </w:r>
      <w:bookmarkEnd w:id="8"/>
      <w:proofErr w:type="gramEnd"/>
    </w:p>
    <w:p w14:paraId="1DDC84D2" w14:textId="20D74F99" w:rsidR="00AC1185" w:rsidRPr="00AC1185" w:rsidRDefault="00AC1185" w:rsidP="00AC1185">
      <w:pPr>
        <w:pStyle w:val="Firstparagraph"/>
      </w:pPr>
    </w:p>
    <w:p w14:paraId="62749B55" w14:textId="77777777" w:rsidR="00E125AE" w:rsidRDefault="00E125AE" w:rsidP="00E125AE">
      <w:pPr>
        <w:ind w:firstLine="0"/>
      </w:pPr>
    </w:p>
    <w:p w14:paraId="746139AF" w14:textId="77777777" w:rsidR="00AC1185" w:rsidRDefault="00AC1185" w:rsidP="00E125AE">
      <w:pPr>
        <w:pStyle w:val="Heading2"/>
        <w:sectPr w:rsidR="00AC1185" w:rsidSect="00FE38D5">
          <w:pgSz w:w="16838" w:h="11906" w:orient="landscape" w:code="9"/>
          <w:pgMar w:top="2268" w:right="2211" w:bottom="2268" w:left="2211" w:header="1701" w:footer="1701" w:gutter="0"/>
          <w:cols w:space="708"/>
          <w:docGrid w:linePitch="360"/>
        </w:sectPr>
      </w:pPr>
    </w:p>
    <w:p w14:paraId="2E77EF76" w14:textId="6CF3632C" w:rsidR="00E125AE" w:rsidRDefault="00AC1185" w:rsidP="00E125AE">
      <w:pPr>
        <w:pStyle w:val="Heading2"/>
      </w:pPr>
      <w:bookmarkStart w:id="9" w:name="_Toc153561770"/>
      <w:r>
        <w:lastRenderedPageBreak/>
        <w:t>High-level test cases</w:t>
      </w:r>
      <w:bookmarkEnd w:id="9"/>
    </w:p>
    <w:tbl>
      <w:tblPr>
        <w:tblStyle w:val="TableGrid"/>
        <w:tblW w:w="7689" w:type="dxa"/>
        <w:tblLook w:val="04A0" w:firstRow="1" w:lastRow="0" w:firstColumn="1" w:lastColumn="0" w:noHBand="0" w:noVBand="1"/>
      </w:tblPr>
      <w:tblGrid>
        <w:gridCol w:w="2263"/>
        <w:gridCol w:w="5426"/>
      </w:tblGrid>
      <w:tr w:rsidR="00AC1185" w14:paraId="3EDC4EF2" w14:textId="77777777" w:rsidTr="00AC1185">
        <w:tc>
          <w:tcPr>
            <w:tcW w:w="2263"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AC1185">
        <w:tc>
          <w:tcPr>
            <w:tcW w:w="2263" w:type="dxa"/>
          </w:tcPr>
          <w:p w14:paraId="24CD75B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7929416B" w14:textId="77777777" w:rsidR="00AC1185" w:rsidRDefault="00AC1185" w:rsidP="00AC1185">
            <w:pPr>
              <w:spacing w:before="0" w:line="240" w:lineRule="auto"/>
              <w:ind w:firstLine="0"/>
              <w:contextualSpacing/>
            </w:pPr>
            <w:r>
              <w:t>None</w:t>
            </w:r>
          </w:p>
        </w:tc>
      </w:tr>
      <w:tr w:rsidR="00AC1185" w14:paraId="47691023" w14:textId="77777777" w:rsidTr="00AC1185">
        <w:tc>
          <w:tcPr>
            <w:tcW w:w="2263" w:type="dxa"/>
          </w:tcPr>
          <w:p w14:paraId="5A726BB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729B35BA" w14:textId="77777777" w:rsidR="00AC1185" w:rsidRDefault="00AC1185" w:rsidP="00AC1185">
            <w:pPr>
              <w:spacing w:before="0" w:line="240" w:lineRule="auto"/>
              <w:ind w:firstLine="0"/>
              <w:contextualSpacing/>
            </w:pPr>
            <w:r>
              <w:t>Open software</w:t>
            </w:r>
          </w:p>
        </w:tc>
      </w:tr>
      <w:tr w:rsidR="00AC1185" w14:paraId="3A206C58" w14:textId="77777777" w:rsidTr="00AC1185">
        <w:tc>
          <w:tcPr>
            <w:tcW w:w="2263" w:type="dxa"/>
          </w:tcPr>
          <w:p w14:paraId="249CFA64"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353E827B" w14:textId="77777777" w:rsidR="00AC1185" w:rsidRDefault="00AC1185" w:rsidP="00AC1185">
            <w:pPr>
              <w:spacing w:before="0" w:line="240" w:lineRule="auto"/>
              <w:ind w:firstLine="0"/>
              <w:contextualSpacing/>
            </w:pPr>
            <w:r>
              <w:t>Main menu displayed</w:t>
            </w:r>
          </w:p>
        </w:tc>
      </w:tr>
    </w:tbl>
    <w:p w14:paraId="08E946A3"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2329C2E0" w14:textId="77777777" w:rsidTr="00AC1185">
        <w:tc>
          <w:tcPr>
            <w:tcW w:w="2263" w:type="dxa"/>
          </w:tcPr>
          <w:p w14:paraId="78478672"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AFDBC32" w14:textId="77777777" w:rsidR="00AC1185" w:rsidRDefault="00AC1185" w:rsidP="00AC1185">
            <w:pPr>
              <w:spacing w:before="0" w:line="240" w:lineRule="auto"/>
              <w:ind w:firstLine="0"/>
              <w:contextualSpacing/>
            </w:pPr>
            <w:r>
              <w:t>Main menu functions</w:t>
            </w:r>
          </w:p>
        </w:tc>
      </w:tr>
      <w:tr w:rsidR="00AC1185" w14:paraId="0408B50E" w14:textId="77777777" w:rsidTr="00AC1185">
        <w:tc>
          <w:tcPr>
            <w:tcW w:w="2263" w:type="dxa"/>
          </w:tcPr>
          <w:p w14:paraId="1425D6D5"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AAF597D" w14:textId="77777777" w:rsidR="00AC1185" w:rsidRDefault="00AC1185" w:rsidP="00AC1185">
            <w:pPr>
              <w:spacing w:before="0" w:line="240" w:lineRule="auto"/>
              <w:ind w:firstLine="0"/>
              <w:contextualSpacing/>
            </w:pPr>
            <w:r>
              <w:t>Main menu displayed</w:t>
            </w:r>
          </w:p>
        </w:tc>
      </w:tr>
      <w:tr w:rsidR="00AC1185" w14:paraId="07C5FCF7" w14:textId="77777777" w:rsidTr="00AC1185">
        <w:tc>
          <w:tcPr>
            <w:tcW w:w="2263" w:type="dxa"/>
          </w:tcPr>
          <w:p w14:paraId="5D1686BE"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43C0AC1" w14:textId="77777777" w:rsidR="00AC1185" w:rsidRDefault="00AC1185" w:rsidP="00AC1185">
            <w:pPr>
              <w:spacing w:before="0" w:line="240" w:lineRule="auto"/>
              <w:ind w:firstLine="0"/>
              <w:contextualSpacing/>
            </w:pPr>
            <w:r>
              <w:t xml:space="preserve">Adjust player </w:t>
            </w:r>
            <w:proofErr w:type="gramStart"/>
            <w:r>
              <w:t>count</w:t>
            </w:r>
            <w:proofErr w:type="gramEnd"/>
          </w:p>
          <w:p w14:paraId="4E755EE3" w14:textId="77777777" w:rsidR="00AC1185" w:rsidRDefault="00AC1185" w:rsidP="00AC1185">
            <w:pPr>
              <w:spacing w:before="0" w:line="240" w:lineRule="auto"/>
              <w:ind w:firstLine="0"/>
              <w:contextualSpacing/>
            </w:pPr>
            <w:r>
              <w:t>Start game</w:t>
            </w:r>
          </w:p>
        </w:tc>
      </w:tr>
      <w:tr w:rsidR="00AC1185" w14:paraId="217B8D41" w14:textId="77777777" w:rsidTr="00AC1185">
        <w:tc>
          <w:tcPr>
            <w:tcW w:w="2263" w:type="dxa"/>
          </w:tcPr>
          <w:p w14:paraId="518642A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26B8FAD5" w14:textId="77777777" w:rsidR="00AC1185" w:rsidRDefault="00AC1185" w:rsidP="00AC1185">
            <w:pPr>
              <w:spacing w:before="0" w:line="240" w:lineRule="auto"/>
              <w:ind w:firstLine="0"/>
              <w:contextualSpacing/>
            </w:pPr>
            <w:r>
              <w:t>Game starts with selected player count</w:t>
            </w:r>
          </w:p>
        </w:tc>
      </w:tr>
    </w:tbl>
    <w:p w14:paraId="1BE6C238"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0182676B" w14:textId="77777777" w:rsidTr="00AC1185">
        <w:tc>
          <w:tcPr>
            <w:tcW w:w="2263" w:type="dxa"/>
          </w:tcPr>
          <w:p w14:paraId="7EB59C62"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183D44BB" w14:textId="77777777" w:rsidR="00AC1185" w:rsidRDefault="00AC1185" w:rsidP="00AC1185">
            <w:pPr>
              <w:spacing w:before="0" w:line="240" w:lineRule="auto"/>
              <w:ind w:firstLine="0"/>
              <w:contextualSpacing/>
            </w:pPr>
            <w:r>
              <w:t>Camera movement</w:t>
            </w:r>
          </w:p>
        </w:tc>
      </w:tr>
      <w:tr w:rsidR="00AC1185" w14:paraId="54E561EE" w14:textId="77777777" w:rsidTr="00AC1185">
        <w:tc>
          <w:tcPr>
            <w:tcW w:w="2263" w:type="dxa"/>
          </w:tcPr>
          <w:p w14:paraId="02C6312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0858E211" w14:textId="77777777" w:rsidR="00AC1185" w:rsidRDefault="00AC1185" w:rsidP="00AC1185">
            <w:pPr>
              <w:spacing w:before="0" w:line="240" w:lineRule="auto"/>
              <w:ind w:firstLine="0"/>
              <w:contextualSpacing/>
            </w:pPr>
            <w:r>
              <w:t>Game started</w:t>
            </w:r>
          </w:p>
        </w:tc>
      </w:tr>
      <w:tr w:rsidR="00AC1185" w14:paraId="611F8716" w14:textId="77777777" w:rsidTr="00AC1185">
        <w:tc>
          <w:tcPr>
            <w:tcW w:w="2263" w:type="dxa"/>
          </w:tcPr>
          <w:p w14:paraId="7EEAB80D"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0DA3D498" w14:textId="77777777" w:rsidR="00AC1185" w:rsidRDefault="00AC1185" w:rsidP="00AC1185">
            <w:pPr>
              <w:spacing w:before="0" w:line="240" w:lineRule="auto"/>
              <w:ind w:firstLine="0"/>
              <w:contextualSpacing/>
            </w:pPr>
            <w:r>
              <w:t>Use mouse and WASD keys to move camera around game world</w:t>
            </w:r>
          </w:p>
        </w:tc>
      </w:tr>
      <w:tr w:rsidR="00AC1185" w14:paraId="0CDEDBCA" w14:textId="77777777" w:rsidTr="00AC1185">
        <w:tc>
          <w:tcPr>
            <w:tcW w:w="2263" w:type="dxa"/>
          </w:tcPr>
          <w:p w14:paraId="118E35D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17B4C464" w14:textId="77777777" w:rsidR="00AC1185" w:rsidRDefault="00AC1185" w:rsidP="00AC1185">
            <w:pPr>
              <w:spacing w:before="0" w:line="240" w:lineRule="auto"/>
              <w:ind w:firstLine="0"/>
              <w:contextualSpacing/>
            </w:pPr>
            <w:r>
              <w:t>Camera responds to input</w:t>
            </w:r>
          </w:p>
        </w:tc>
      </w:tr>
    </w:tbl>
    <w:p w14:paraId="5CA29558"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3B7A2765" w14:textId="77777777" w:rsidTr="00AC1185">
        <w:tc>
          <w:tcPr>
            <w:tcW w:w="2263" w:type="dxa"/>
          </w:tcPr>
          <w:p w14:paraId="64483D50"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426518EE" w14:textId="77777777" w:rsidR="00AC1185" w:rsidRDefault="00AC1185" w:rsidP="00AC1185">
            <w:pPr>
              <w:spacing w:before="0" w:line="240" w:lineRule="auto"/>
              <w:ind w:firstLine="0"/>
              <w:contextualSpacing/>
            </w:pPr>
            <w:r>
              <w:t>Game piece translation</w:t>
            </w:r>
          </w:p>
        </w:tc>
      </w:tr>
      <w:tr w:rsidR="00AC1185" w14:paraId="35F82888" w14:textId="77777777" w:rsidTr="00AC1185">
        <w:tc>
          <w:tcPr>
            <w:tcW w:w="2263" w:type="dxa"/>
          </w:tcPr>
          <w:p w14:paraId="58462BBA"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170856D7" w14:textId="77777777" w:rsidR="00AC1185" w:rsidRDefault="00AC1185" w:rsidP="00AC1185">
            <w:pPr>
              <w:spacing w:before="0" w:line="240" w:lineRule="auto"/>
              <w:ind w:firstLine="0"/>
              <w:contextualSpacing/>
            </w:pPr>
            <w:r>
              <w:t>Game started</w:t>
            </w:r>
          </w:p>
        </w:tc>
      </w:tr>
      <w:tr w:rsidR="00AC1185" w14:paraId="35523742" w14:textId="77777777" w:rsidTr="00AC1185">
        <w:tc>
          <w:tcPr>
            <w:tcW w:w="2263" w:type="dxa"/>
          </w:tcPr>
          <w:p w14:paraId="0C37CC9D"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3B16964" w14:textId="77777777" w:rsidR="00AC1185" w:rsidRDefault="00AC1185" w:rsidP="00AC1185">
            <w:pPr>
              <w:spacing w:before="0" w:line="240" w:lineRule="auto"/>
              <w:ind w:firstLine="0"/>
              <w:contextualSpacing/>
            </w:pPr>
            <w:r>
              <w:t xml:space="preserve">Click and hold to pick up </w:t>
            </w:r>
            <w:proofErr w:type="gramStart"/>
            <w:r>
              <w:t>piece</w:t>
            </w:r>
            <w:proofErr w:type="gramEnd"/>
          </w:p>
          <w:p w14:paraId="582510AC" w14:textId="77777777" w:rsidR="00AC1185" w:rsidRDefault="00AC1185" w:rsidP="00AC1185">
            <w:pPr>
              <w:spacing w:before="0" w:line="240" w:lineRule="auto"/>
              <w:ind w:firstLine="0"/>
              <w:contextualSpacing/>
            </w:pPr>
            <w:r>
              <w:t xml:space="preserve">Use camera movement </w:t>
            </w:r>
            <w:proofErr w:type="gramStart"/>
            <w:r>
              <w:t>controls</w:t>
            </w:r>
            <w:proofErr w:type="gramEnd"/>
          </w:p>
          <w:p w14:paraId="20FD6D2E" w14:textId="77777777" w:rsidR="00AC1185" w:rsidRDefault="00AC1185" w:rsidP="00AC1185">
            <w:pPr>
              <w:spacing w:before="0" w:line="240" w:lineRule="auto"/>
              <w:ind w:firstLine="0"/>
              <w:contextualSpacing/>
            </w:pPr>
            <w:r>
              <w:t>Use scroll wheel</w:t>
            </w:r>
          </w:p>
        </w:tc>
      </w:tr>
      <w:tr w:rsidR="00AC1185" w14:paraId="1D8DE9DE" w14:textId="77777777" w:rsidTr="00AC1185">
        <w:tc>
          <w:tcPr>
            <w:tcW w:w="2263" w:type="dxa"/>
          </w:tcPr>
          <w:p w14:paraId="2E1EA5A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68C51CB4" w14:textId="77777777" w:rsidR="00AC1185" w:rsidRDefault="00AC1185" w:rsidP="00AC1185">
            <w:pPr>
              <w:spacing w:before="0" w:line="240" w:lineRule="auto"/>
              <w:ind w:firstLine="0"/>
              <w:contextualSpacing/>
            </w:pPr>
            <w:r>
              <w:t xml:space="preserve">Game piece is held at camera </w:t>
            </w:r>
            <w:proofErr w:type="gramStart"/>
            <w:r>
              <w:t>focus</w:t>
            </w:r>
            <w:proofErr w:type="gramEnd"/>
          </w:p>
          <w:p w14:paraId="6CEB11F6" w14:textId="77777777" w:rsidR="00AC1185" w:rsidRDefault="00AC1185" w:rsidP="00AC1185">
            <w:pPr>
              <w:spacing w:before="0" w:line="240" w:lineRule="auto"/>
              <w:ind w:firstLine="0"/>
              <w:contextualSpacing/>
            </w:pPr>
            <w:r>
              <w:t xml:space="preserve">Game piece moves with </w:t>
            </w:r>
            <w:proofErr w:type="gramStart"/>
            <w:r>
              <w:t>camera</w:t>
            </w:r>
            <w:proofErr w:type="gramEnd"/>
          </w:p>
          <w:p w14:paraId="111CEBC7" w14:textId="77777777" w:rsidR="00AC1185" w:rsidRDefault="00AC1185" w:rsidP="00AC1185">
            <w:pPr>
              <w:spacing w:before="0" w:line="240" w:lineRule="auto"/>
              <w:ind w:firstLine="0"/>
              <w:contextualSpacing/>
            </w:pPr>
            <w:r>
              <w:t>Game piece moves to/from camera with scrolling</w:t>
            </w:r>
          </w:p>
        </w:tc>
      </w:tr>
    </w:tbl>
    <w:p w14:paraId="6851A271" w14:textId="77777777" w:rsidR="00AC1185" w:rsidRDefault="00AC1185" w:rsidP="00AC1185">
      <w:pPr>
        <w:spacing w:before="0" w:line="240" w:lineRule="auto"/>
        <w:ind w:firstLine="0"/>
        <w:contextualSpacing/>
      </w:pPr>
    </w:p>
    <w:tbl>
      <w:tblPr>
        <w:tblStyle w:val="TableGrid"/>
        <w:tblW w:w="7689" w:type="dxa"/>
        <w:tblLook w:val="04A0" w:firstRow="1" w:lastRow="0" w:firstColumn="1" w:lastColumn="0" w:noHBand="0" w:noVBand="1"/>
      </w:tblPr>
      <w:tblGrid>
        <w:gridCol w:w="2263"/>
        <w:gridCol w:w="5426"/>
      </w:tblGrid>
      <w:tr w:rsidR="00AC1185" w14:paraId="0E108BA0" w14:textId="77777777" w:rsidTr="00AC1185">
        <w:tc>
          <w:tcPr>
            <w:tcW w:w="2263" w:type="dxa"/>
          </w:tcPr>
          <w:p w14:paraId="1ED1BD1E" w14:textId="77777777" w:rsidR="00AC1185" w:rsidRPr="003603FA" w:rsidRDefault="00AC1185" w:rsidP="00AC1185">
            <w:pPr>
              <w:spacing w:before="0" w:line="240" w:lineRule="auto"/>
              <w:ind w:firstLine="0"/>
              <w:contextualSpacing/>
              <w:rPr>
                <w:b/>
                <w:bCs/>
              </w:rPr>
            </w:pPr>
            <w:r w:rsidRPr="003603FA">
              <w:rPr>
                <w:b/>
                <w:bCs/>
              </w:rPr>
              <w:t>Test Name</w:t>
            </w:r>
          </w:p>
        </w:tc>
        <w:tc>
          <w:tcPr>
            <w:tcW w:w="5426" w:type="dxa"/>
          </w:tcPr>
          <w:p w14:paraId="6F50E93C" w14:textId="77777777" w:rsidR="00AC1185" w:rsidRDefault="00AC1185" w:rsidP="00AC1185">
            <w:pPr>
              <w:spacing w:before="0" w:line="240" w:lineRule="auto"/>
              <w:ind w:firstLine="0"/>
              <w:contextualSpacing/>
            </w:pPr>
            <w:r>
              <w:t>Game piece rotation</w:t>
            </w:r>
          </w:p>
        </w:tc>
      </w:tr>
      <w:tr w:rsidR="00AC1185" w14:paraId="5E1D153A" w14:textId="77777777" w:rsidTr="00AC1185">
        <w:tc>
          <w:tcPr>
            <w:tcW w:w="2263" w:type="dxa"/>
          </w:tcPr>
          <w:p w14:paraId="2BC93119"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606D59DB" w14:textId="77777777" w:rsidR="00AC1185" w:rsidRDefault="00AC1185" w:rsidP="00AC1185">
            <w:pPr>
              <w:spacing w:before="0" w:line="240" w:lineRule="auto"/>
              <w:ind w:firstLine="0"/>
              <w:contextualSpacing/>
            </w:pPr>
            <w:r>
              <w:t>Game piece held</w:t>
            </w:r>
          </w:p>
        </w:tc>
      </w:tr>
      <w:tr w:rsidR="00AC1185" w14:paraId="23948C8E" w14:textId="77777777" w:rsidTr="00AC1185">
        <w:tc>
          <w:tcPr>
            <w:tcW w:w="2263" w:type="dxa"/>
          </w:tcPr>
          <w:p w14:paraId="1CC436C7"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2E762891" w14:textId="77777777" w:rsidR="00AC1185" w:rsidRDefault="00AC1185" w:rsidP="00AC1185">
            <w:pPr>
              <w:spacing w:before="0" w:line="240" w:lineRule="auto"/>
              <w:ind w:firstLine="0"/>
              <w:contextualSpacing/>
            </w:pPr>
            <w:r>
              <w:t xml:space="preserve">Hold rotate </w:t>
            </w:r>
            <w:proofErr w:type="gramStart"/>
            <w:r>
              <w:t>button</w:t>
            </w:r>
            <w:proofErr w:type="gramEnd"/>
          </w:p>
          <w:p w14:paraId="05FF05F7" w14:textId="77777777" w:rsidR="00AC1185" w:rsidRDefault="00AC1185" w:rsidP="00AC1185">
            <w:pPr>
              <w:spacing w:before="0" w:line="240" w:lineRule="auto"/>
              <w:ind w:firstLine="0"/>
              <w:contextualSpacing/>
            </w:pPr>
            <w:r>
              <w:t>Move mouse, scroll wheel</w:t>
            </w:r>
          </w:p>
        </w:tc>
      </w:tr>
      <w:tr w:rsidR="00AC1185" w14:paraId="11767866" w14:textId="77777777" w:rsidTr="00AC1185">
        <w:tc>
          <w:tcPr>
            <w:tcW w:w="2263" w:type="dxa"/>
          </w:tcPr>
          <w:p w14:paraId="14E0E36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12819D26" w14:textId="77777777" w:rsidR="00AC1185" w:rsidRDefault="00AC1185" w:rsidP="00AC1185">
            <w:pPr>
              <w:spacing w:before="0" w:line="240" w:lineRule="auto"/>
              <w:ind w:firstLine="0"/>
              <w:contextualSpacing/>
            </w:pPr>
            <w:r>
              <w:t>Game piece rotates around three axes</w:t>
            </w:r>
          </w:p>
        </w:tc>
      </w:tr>
    </w:tbl>
    <w:p w14:paraId="08F5A05F" w14:textId="77777777" w:rsidR="00AC1185" w:rsidRDefault="00AC1185" w:rsidP="00AC1185">
      <w:pPr>
        <w:spacing w:before="0" w:line="240" w:lineRule="auto"/>
        <w:ind w:firstLine="0"/>
        <w:contextualSpacing/>
      </w:pPr>
    </w:p>
    <w:tbl>
      <w:tblPr>
        <w:tblStyle w:val="TableGrid"/>
        <w:tblW w:w="7691" w:type="dxa"/>
        <w:tblLook w:val="04A0" w:firstRow="1" w:lastRow="0" w:firstColumn="1" w:lastColumn="0" w:noHBand="0" w:noVBand="1"/>
      </w:tblPr>
      <w:tblGrid>
        <w:gridCol w:w="2263"/>
        <w:gridCol w:w="5428"/>
      </w:tblGrid>
      <w:tr w:rsidR="00AC1185" w14:paraId="3434E24B" w14:textId="77777777" w:rsidTr="00AC1185">
        <w:tc>
          <w:tcPr>
            <w:tcW w:w="2263" w:type="dxa"/>
          </w:tcPr>
          <w:p w14:paraId="521622A5" w14:textId="77777777" w:rsidR="00AC1185" w:rsidRPr="003603FA" w:rsidRDefault="00AC1185" w:rsidP="00AC1185">
            <w:pPr>
              <w:spacing w:before="0" w:line="240" w:lineRule="auto"/>
              <w:ind w:firstLine="0"/>
              <w:contextualSpacing/>
              <w:rPr>
                <w:b/>
                <w:bCs/>
              </w:rPr>
            </w:pPr>
            <w:r w:rsidRPr="003603FA">
              <w:rPr>
                <w:b/>
                <w:bCs/>
              </w:rPr>
              <w:t>Test Name</w:t>
            </w:r>
          </w:p>
        </w:tc>
        <w:tc>
          <w:tcPr>
            <w:tcW w:w="5428" w:type="dxa"/>
          </w:tcPr>
          <w:p w14:paraId="363BEE61" w14:textId="77777777" w:rsidR="00AC1185" w:rsidRDefault="00AC1185" w:rsidP="00AC1185">
            <w:pPr>
              <w:spacing w:before="0" w:line="240" w:lineRule="auto"/>
              <w:ind w:firstLine="0"/>
              <w:contextualSpacing/>
            </w:pPr>
            <w:r>
              <w:t>Gravity and collisions</w:t>
            </w:r>
          </w:p>
        </w:tc>
      </w:tr>
      <w:tr w:rsidR="00AC1185" w14:paraId="15F3A1EF" w14:textId="77777777" w:rsidTr="00AC1185">
        <w:tc>
          <w:tcPr>
            <w:tcW w:w="2263" w:type="dxa"/>
          </w:tcPr>
          <w:p w14:paraId="6BDA3607" w14:textId="77777777" w:rsidR="00AC1185" w:rsidRPr="003603FA" w:rsidRDefault="00AC1185" w:rsidP="00AC1185">
            <w:pPr>
              <w:spacing w:before="0" w:line="240" w:lineRule="auto"/>
              <w:ind w:firstLine="0"/>
              <w:contextualSpacing/>
              <w:rPr>
                <w:b/>
                <w:bCs/>
              </w:rPr>
            </w:pPr>
            <w:r w:rsidRPr="003603FA">
              <w:rPr>
                <w:b/>
                <w:bCs/>
              </w:rPr>
              <w:t>Preconditions</w:t>
            </w:r>
          </w:p>
        </w:tc>
        <w:tc>
          <w:tcPr>
            <w:tcW w:w="5428" w:type="dxa"/>
          </w:tcPr>
          <w:p w14:paraId="2D57A221" w14:textId="77777777" w:rsidR="00AC1185" w:rsidRDefault="00AC1185" w:rsidP="00AC1185">
            <w:pPr>
              <w:spacing w:before="0" w:line="240" w:lineRule="auto"/>
              <w:ind w:firstLine="0"/>
              <w:contextualSpacing/>
            </w:pPr>
            <w:r>
              <w:t>Game piece held</w:t>
            </w:r>
          </w:p>
        </w:tc>
      </w:tr>
      <w:tr w:rsidR="00AC1185" w14:paraId="3FCB3D97" w14:textId="77777777" w:rsidTr="00AC1185">
        <w:tc>
          <w:tcPr>
            <w:tcW w:w="2263" w:type="dxa"/>
          </w:tcPr>
          <w:p w14:paraId="3E980E6A" w14:textId="77777777" w:rsidR="00AC1185" w:rsidRPr="003603FA" w:rsidRDefault="00AC1185" w:rsidP="00AC1185">
            <w:pPr>
              <w:spacing w:before="0" w:line="240" w:lineRule="auto"/>
              <w:ind w:firstLine="0"/>
              <w:contextualSpacing/>
              <w:rPr>
                <w:b/>
                <w:bCs/>
              </w:rPr>
            </w:pPr>
            <w:r w:rsidRPr="003603FA">
              <w:rPr>
                <w:b/>
                <w:bCs/>
              </w:rPr>
              <w:t>Test Steps</w:t>
            </w:r>
          </w:p>
        </w:tc>
        <w:tc>
          <w:tcPr>
            <w:tcW w:w="5428" w:type="dxa"/>
          </w:tcPr>
          <w:p w14:paraId="6A6DC203" w14:textId="77777777" w:rsidR="00AC1185" w:rsidRDefault="00AC1185" w:rsidP="00AC1185">
            <w:pPr>
              <w:spacing w:before="0" w:line="240" w:lineRule="auto"/>
              <w:ind w:firstLine="0"/>
              <w:contextualSpacing/>
            </w:pPr>
            <w:r>
              <w:t xml:space="preserve">Move game piece around </w:t>
            </w:r>
            <w:proofErr w:type="gramStart"/>
            <w:r>
              <w:t>world</w:t>
            </w:r>
            <w:proofErr w:type="gramEnd"/>
          </w:p>
          <w:p w14:paraId="0FB8CE33" w14:textId="77777777" w:rsidR="00AC1185" w:rsidRDefault="00AC1185" w:rsidP="00AC1185">
            <w:pPr>
              <w:spacing w:before="0" w:line="240" w:lineRule="auto"/>
              <w:ind w:firstLine="0"/>
              <w:contextualSpacing/>
            </w:pPr>
            <w:r>
              <w:t>Release game piece</w:t>
            </w:r>
          </w:p>
        </w:tc>
      </w:tr>
      <w:tr w:rsidR="00AC1185" w14:paraId="30092123" w14:textId="77777777" w:rsidTr="00AC1185">
        <w:tc>
          <w:tcPr>
            <w:tcW w:w="2263" w:type="dxa"/>
          </w:tcPr>
          <w:p w14:paraId="73069322"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8" w:type="dxa"/>
          </w:tcPr>
          <w:p w14:paraId="5E4771EA" w14:textId="77777777" w:rsidR="00AC1185" w:rsidRDefault="00AC1185" w:rsidP="00AC1185">
            <w:pPr>
              <w:spacing w:before="0" w:line="240" w:lineRule="auto"/>
              <w:ind w:firstLine="0"/>
              <w:contextualSpacing/>
            </w:pPr>
            <w:r>
              <w:t xml:space="preserve">Held piece collides with other pieces, moving </w:t>
            </w:r>
            <w:proofErr w:type="gramStart"/>
            <w:r>
              <w:t>them</w:t>
            </w:r>
            <w:proofErr w:type="gramEnd"/>
          </w:p>
          <w:p w14:paraId="75EA13DE" w14:textId="77777777" w:rsidR="00AC1185" w:rsidRDefault="00AC1185" w:rsidP="00AC1185">
            <w:pPr>
              <w:spacing w:before="0" w:line="240" w:lineRule="auto"/>
              <w:ind w:firstLine="0"/>
              <w:contextualSpacing/>
            </w:pPr>
            <w:r>
              <w:t>Released piece falls under gravity, colliding with other pieces</w:t>
            </w:r>
          </w:p>
        </w:tc>
      </w:tr>
    </w:tbl>
    <w:p w14:paraId="69490E5C" w14:textId="5961757E" w:rsidR="00AC1185" w:rsidRDefault="00AC1185" w:rsidP="00AC1185">
      <w:pPr>
        <w:spacing w:before="0" w:line="240" w:lineRule="auto"/>
        <w:ind w:firstLine="0"/>
        <w:contextualSpacing/>
      </w:pPr>
    </w:p>
    <w:p w14:paraId="0AE55963" w14:textId="77777777" w:rsidR="00AC1185" w:rsidRDefault="00AC1185">
      <w:pPr>
        <w:spacing w:before="0" w:line="240" w:lineRule="auto"/>
        <w:ind w:firstLine="0"/>
        <w:jc w:val="left"/>
      </w:pPr>
      <w:r>
        <w:br w:type="page"/>
      </w:r>
    </w:p>
    <w:tbl>
      <w:tblPr>
        <w:tblStyle w:val="TableGrid"/>
        <w:tblW w:w="7692" w:type="dxa"/>
        <w:tblLook w:val="04A0" w:firstRow="1" w:lastRow="0" w:firstColumn="1" w:lastColumn="0" w:noHBand="0" w:noVBand="1"/>
      </w:tblPr>
      <w:tblGrid>
        <w:gridCol w:w="2263"/>
        <w:gridCol w:w="5429"/>
      </w:tblGrid>
      <w:tr w:rsidR="00AC1185" w14:paraId="2CDD83E9" w14:textId="77777777" w:rsidTr="00AC1185">
        <w:tc>
          <w:tcPr>
            <w:tcW w:w="2263" w:type="dxa"/>
          </w:tcPr>
          <w:p w14:paraId="32B8C6AD"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9" w:type="dxa"/>
          </w:tcPr>
          <w:p w14:paraId="75AA99DC" w14:textId="77777777" w:rsidR="00AC1185" w:rsidRDefault="00AC1185" w:rsidP="00AC1185">
            <w:pPr>
              <w:spacing w:before="0" w:line="240" w:lineRule="auto"/>
              <w:ind w:firstLine="0"/>
              <w:contextualSpacing/>
            </w:pPr>
            <w:r>
              <w:t>Add to structure</w:t>
            </w:r>
          </w:p>
        </w:tc>
      </w:tr>
      <w:tr w:rsidR="00AC1185" w14:paraId="0877744A" w14:textId="77777777" w:rsidTr="00AC1185">
        <w:tc>
          <w:tcPr>
            <w:tcW w:w="2263" w:type="dxa"/>
          </w:tcPr>
          <w:p w14:paraId="491A4634"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10041A73" w14:textId="77777777" w:rsidR="00AC1185" w:rsidRDefault="00AC1185" w:rsidP="00AC1185">
            <w:pPr>
              <w:spacing w:before="0" w:line="240" w:lineRule="auto"/>
              <w:ind w:firstLine="0"/>
              <w:contextualSpacing/>
            </w:pPr>
            <w:r>
              <w:t>Game started</w:t>
            </w:r>
          </w:p>
        </w:tc>
      </w:tr>
      <w:tr w:rsidR="00AC1185" w14:paraId="3EC77D5F" w14:textId="77777777" w:rsidTr="00AC1185">
        <w:tc>
          <w:tcPr>
            <w:tcW w:w="2263" w:type="dxa"/>
          </w:tcPr>
          <w:p w14:paraId="69B4EB6F"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5CB8F623" w14:textId="77777777" w:rsidR="00AC1185" w:rsidRDefault="00AC1185" w:rsidP="00AC1185">
            <w:pPr>
              <w:spacing w:before="0" w:line="240" w:lineRule="auto"/>
              <w:ind w:firstLine="0"/>
              <w:contextualSpacing/>
            </w:pPr>
            <w:r>
              <w:t>Use controls to add piece to player’s structure</w:t>
            </w:r>
          </w:p>
        </w:tc>
      </w:tr>
      <w:tr w:rsidR="00AC1185" w14:paraId="65CBC934" w14:textId="77777777" w:rsidTr="00AC1185">
        <w:tc>
          <w:tcPr>
            <w:tcW w:w="2263" w:type="dxa"/>
          </w:tcPr>
          <w:p w14:paraId="06218B7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4FF11C6A" w14:textId="77777777" w:rsidR="00AC1185" w:rsidRDefault="00AC1185" w:rsidP="00AC1185">
            <w:pPr>
              <w:spacing w:before="0" w:line="240" w:lineRule="auto"/>
              <w:ind w:firstLine="0"/>
              <w:contextualSpacing/>
            </w:pPr>
            <w:r>
              <w:t xml:space="preserve">Piece detected as part of </w:t>
            </w:r>
            <w:proofErr w:type="gramStart"/>
            <w:r>
              <w:t>structure</w:t>
            </w:r>
            <w:proofErr w:type="gramEnd"/>
          </w:p>
          <w:p w14:paraId="6FDBFED3" w14:textId="77777777" w:rsidR="00AC1185" w:rsidRDefault="00AC1185" w:rsidP="00AC1185">
            <w:pPr>
              <w:spacing w:before="0" w:line="240" w:lineRule="auto"/>
              <w:ind w:firstLine="0"/>
              <w:contextualSpacing/>
            </w:pPr>
            <w:r>
              <w:t>Structure height updated</w:t>
            </w:r>
          </w:p>
        </w:tc>
      </w:tr>
      <w:tr w:rsidR="00AC1185" w14:paraId="1E0204D7" w14:textId="77777777" w:rsidTr="00AC1185">
        <w:tc>
          <w:tcPr>
            <w:tcW w:w="2263" w:type="dxa"/>
          </w:tcPr>
          <w:p w14:paraId="55F2C71A" w14:textId="77777777" w:rsidR="00AC1185" w:rsidRPr="003603FA" w:rsidRDefault="00AC1185" w:rsidP="00AC1185">
            <w:pPr>
              <w:spacing w:before="0" w:line="240" w:lineRule="auto"/>
              <w:ind w:firstLine="0"/>
              <w:contextualSpacing/>
              <w:rPr>
                <w:b/>
                <w:bCs/>
              </w:rPr>
            </w:pPr>
            <w:r w:rsidRPr="003603FA">
              <w:rPr>
                <w:b/>
                <w:bCs/>
              </w:rPr>
              <w:t>Test Name</w:t>
            </w:r>
          </w:p>
        </w:tc>
        <w:tc>
          <w:tcPr>
            <w:tcW w:w="5429" w:type="dxa"/>
          </w:tcPr>
          <w:p w14:paraId="5DCD09E8" w14:textId="77777777" w:rsidR="00AC1185" w:rsidRDefault="00AC1185" w:rsidP="00AC1185">
            <w:pPr>
              <w:spacing w:before="0" w:line="240" w:lineRule="auto"/>
              <w:ind w:firstLine="0"/>
              <w:contextualSpacing/>
            </w:pPr>
            <w:r>
              <w:t>Structure collapse</w:t>
            </w:r>
          </w:p>
        </w:tc>
      </w:tr>
      <w:tr w:rsidR="00AC1185" w14:paraId="645AC80D" w14:textId="77777777" w:rsidTr="00AC1185">
        <w:tc>
          <w:tcPr>
            <w:tcW w:w="2263" w:type="dxa"/>
          </w:tcPr>
          <w:p w14:paraId="4E8073BD" w14:textId="77777777" w:rsidR="00AC1185" w:rsidRPr="003603FA" w:rsidRDefault="00AC1185" w:rsidP="00AC1185">
            <w:pPr>
              <w:spacing w:before="0" w:line="240" w:lineRule="auto"/>
              <w:ind w:firstLine="0"/>
              <w:contextualSpacing/>
              <w:rPr>
                <w:b/>
                <w:bCs/>
              </w:rPr>
            </w:pPr>
            <w:r w:rsidRPr="003603FA">
              <w:rPr>
                <w:b/>
                <w:bCs/>
              </w:rPr>
              <w:t>Preconditions</w:t>
            </w:r>
          </w:p>
        </w:tc>
        <w:tc>
          <w:tcPr>
            <w:tcW w:w="5429" w:type="dxa"/>
          </w:tcPr>
          <w:p w14:paraId="30E4E603" w14:textId="77777777" w:rsidR="00AC1185" w:rsidRDefault="00AC1185" w:rsidP="00AC1185">
            <w:pPr>
              <w:spacing w:before="0" w:line="240" w:lineRule="auto"/>
              <w:ind w:firstLine="0"/>
              <w:contextualSpacing/>
            </w:pPr>
            <w:r>
              <w:t xml:space="preserve">Game </w:t>
            </w:r>
            <w:proofErr w:type="gramStart"/>
            <w:r>
              <w:t>started</w:t>
            </w:r>
            <w:proofErr w:type="gramEnd"/>
          </w:p>
          <w:p w14:paraId="5858DE73" w14:textId="77777777" w:rsidR="00AC1185" w:rsidRDefault="00AC1185" w:rsidP="00AC1185">
            <w:pPr>
              <w:spacing w:before="0" w:line="240" w:lineRule="auto"/>
              <w:ind w:firstLine="0"/>
              <w:contextualSpacing/>
            </w:pPr>
            <w:r>
              <w:t>Player structure exists</w:t>
            </w:r>
          </w:p>
        </w:tc>
      </w:tr>
      <w:tr w:rsidR="00AC1185" w14:paraId="5D3C5758" w14:textId="77777777" w:rsidTr="00AC1185">
        <w:tc>
          <w:tcPr>
            <w:tcW w:w="2263" w:type="dxa"/>
          </w:tcPr>
          <w:p w14:paraId="09B9989B" w14:textId="77777777" w:rsidR="00AC1185" w:rsidRPr="003603FA" w:rsidRDefault="00AC1185" w:rsidP="00AC1185">
            <w:pPr>
              <w:spacing w:before="0" w:line="240" w:lineRule="auto"/>
              <w:ind w:firstLine="0"/>
              <w:contextualSpacing/>
              <w:rPr>
                <w:b/>
                <w:bCs/>
              </w:rPr>
            </w:pPr>
            <w:r w:rsidRPr="003603FA">
              <w:rPr>
                <w:b/>
                <w:bCs/>
              </w:rPr>
              <w:t>Test Steps</w:t>
            </w:r>
          </w:p>
        </w:tc>
        <w:tc>
          <w:tcPr>
            <w:tcW w:w="5429" w:type="dxa"/>
          </w:tcPr>
          <w:p w14:paraId="30202BC8" w14:textId="77777777" w:rsidR="00AC1185" w:rsidRDefault="00AC1185" w:rsidP="00AC1185">
            <w:pPr>
              <w:spacing w:before="0" w:line="240" w:lineRule="auto"/>
              <w:ind w:firstLine="0"/>
              <w:contextualSpacing/>
            </w:pPr>
            <w:r>
              <w:t xml:space="preserve">Place piece such that at least </w:t>
            </w:r>
            <w:proofErr w:type="gramStart"/>
            <w:r>
              <w:t>one piece</w:t>
            </w:r>
            <w:proofErr w:type="gramEnd"/>
            <w:r>
              <w:t xml:space="preserve"> falls from structure</w:t>
            </w:r>
          </w:p>
        </w:tc>
      </w:tr>
      <w:tr w:rsidR="00AC1185" w14:paraId="4195F51A" w14:textId="77777777" w:rsidTr="00AC1185">
        <w:tc>
          <w:tcPr>
            <w:tcW w:w="2263" w:type="dxa"/>
          </w:tcPr>
          <w:p w14:paraId="6EEFB3F1"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9" w:type="dxa"/>
          </w:tcPr>
          <w:p w14:paraId="7CD710BE" w14:textId="77777777" w:rsidR="00AC1185" w:rsidRDefault="00AC1185" w:rsidP="00AC1185">
            <w:pPr>
              <w:spacing w:before="0" w:line="240" w:lineRule="auto"/>
              <w:ind w:firstLine="0"/>
              <w:contextualSpacing/>
            </w:pPr>
            <w:r>
              <w:t xml:space="preserve">Fallen piece(s) </w:t>
            </w:r>
            <w:proofErr w:type="gramStart"/>
            <w:r>
              <w:t>detected</w:t>
            </w:r>
            <w:proofErr w:type="gramEnd"/>
          </w:p>
          <w:p w14:paraId="61AA5450" w14:textId="77777777" w:rsidR="00AC1185" w:rsidRDefault="00AC1185" w:rsidP="00AC1185">
            <w:pPr>
              <w:spacing w:before="0" w:line="240" w:lineRule="auto"/>
              <w:ind w:firstLine="0"/>
              <w:contextualSpacing/>
            </w:pPr>
            <w:r>
              <w:t xml:space="preserve">Structure height </w:t>
            </w:r>
            <w:proofErr w:type="gramStart"/>
            <w:r>
              <w:t>updated</w:t>
            </w:r>
            <w:proofErr w:type="gramEnd"/>
          </w:p>
          <w:p w14:paraId="5E7174AD" w14:textId="77777777" w:rsidR="00AC1185" w:rsidRDefault="00AC1185" w:rsidP="00AC1185">
            <w:pPr>
              <w:spacing w:before="0" w:line="240" w:lineRule="auto"/>
              <w:ind w:firstLine="0"/>
              <w:contextualSpacing/>
            </w:pPr>
            <w:r>
              <w:t>Player score reduced</w:t>
            </w:r>
          </w:p>
        </w:tc>
      </w:tr>
    </w:tbl>
    <w:p w14:paraId="30E8C1A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447AA8C0" w14:textId="77777777" w:rsidTr="00AC1185">
        <w:tc>
          <w:tcPr>
            <w:tcW w:w="2263" w:type="dxa"/>
          </w:tcPr>
          <w:p w14:paraId="6C593FDC"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36F3DD39" w14:textId="77777777" w:rsidR="00AC1185" w:rsidRDefault="00AC1185" w:rsidP="00AC1185">
            <w:pPr>
              <w:spacing w:before="0" w:line="240" w:lineRule="auto"/>
              <w:ind w:firstLine="0"/>
              <w:contextualSpacing/>
            </w:pPr>
            <w:r>
              <w:t>Pass turn</w:t>
            </w:r>
          </w:p>
        </w:tc>
      </w:tr>
      <w:tr w:rsidR="00AC1185" w14:paraId="53997A61" w14:textId="77777777" w:rsidTr="00AC1185">
        <w:tc>
          <w:tcPr>
            <w:tcW w:w="2263" w:type="dxa"/>
          </w:tcPr>
          <w:p w14:paraId="30A8ADCF"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5220B2CB" w14:textId="77777777" w:rsidR="00AC1185" w:rsidRDefault="00AC1185" w:rsidP="00AC1185">
            <w:pPr>
              <w:spacing w:before="0" w:line="240" w:lineRule="auto"/>
              <w:ind w:firstLine="0"/>
              <w:contextualSpacing/>
            </w:pPr>
            <w:r>
              <w:t xml:space="preserve">Game </w:t>
            </w:r>
            <w:proofErr w:type="gramStart"/>
            <w:r>
              <w:t>started</w:t>
            </w:r>
            <w:proofErr w:type="gramEnd"/>
          </w:p>
          <w:p w14:paraId="4B77F25B" w14:textId="77777777" w:rsidR="00AC1185" w:rsidRDefault="00AC1185" w:rsidP="00AC1185">
            <w:pPr>
              <w:spacing w:before="0" w:line="240" w:lineRule="auto"/>
              <w:ind w:firstLine="0"/>
              <w:contextualSpacing/>
            </w:pPr>
            <w:r>
              <w:t>Active player has placed piece in their structure</w:t>
            </w:r>
          </w:p>
        </w:tc>
      </w:tr>
      <w:tr w:rsidR="00AC1185" w14:paraId="41A362D0" w14:textId="77777777" w:rsidTr="00AC1185">
        <w:tc>
          <w:tcPr>
            <w:tcW w:w="2263" w:type="dxa"/>
          </w:tcPr>
          <w:p w14:paraId="41F8B59A"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7D5BB107" w14:textId="77777777" w:rsidR="00AC1185" w:rsidRDefault="00AC1185" w:rsidP="00AC1185">
            <w:pPr>
              <w:spacing w:before="0" w:line="240" w:lineRule="auto"/>
              <w:ind w:firstLine="0"/>
              <w:contextualSpacing/>
            </w:pPr>
            <w:r>
              <w:t>Click ‘pass turn’ button</w:t>
            </w:r>
          </w:p>
        </w:tc>
      </w:tr>
      <w:tr w:rsidR="00AC1185" w14:paraId="11323848" w14:textId="77777777" w:rsidTr="00AC1185">
        <w:tc>
          <w:tcPr>
            <w:tcW w:w="2263" w:type="dxa"/>
          </w:tcPr>
          <w:p w14:paraId="34129669"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21139C" w14:textId="77777777" w:rsidR="00AC1185" w:rsidRDefault="00AC1185" w:rsidP="00AC1185">
            <w:pPr>
              <w:spacing w:before="0" w:line="240" w:lineRule="auto"/>
              <w:ind w:firstLine="0"/>
              <w:contextualSpacing/>
            </w:pPr>
            <w:r>
              <w:t xml:space="preserve">Next player camera set as </w:t>
            </w:r>
            <w:proofErr w:type="gramStart"/>
            <w:r>
              <w:t>active</w:t>
            </w:r>
            <w:proofErr w:type="gramEnd"/>
          </w:p>
          <w:p w14:paraId="37FA1CDE" w14:textId="77777777" w:rsidR="00AC1185" w:rsidRDefault="00AC1185" w:rsidP="00AC1185">
            <w:pPr>
              <w:spacing w:before="0" w:line="240" w:lineRule="auto"/>
              <w:ind w:firstLine="0"/>
              <w:contextualSpacing/>
            </w:pPr>
            <w:r>
              <w:t>Active player indicator in interface updates</w:t>
            </w:r>
          </w:p>
        </w:tc>
      </w:tr>
    </w:tbl>
    <w:p w14:paraId="4EA5EE82"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1CEFB15" w14:textId="77777777" w:rsidTr="00AC1185">
        <w:tc>
          <w:tcPr>
            <w:tcW w:w="2263" w:type="dxa"/>
          </w:tcPr>
          <w:p w14:paraId="4EBBCE96"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5F136C6" w14:textId="77777777" w:rsidR="00AC1185" w:rsidRDefault="00AC1185" w:rsidP="00AC1185">
            <w:pPr>
              <w:spacing w:before="0" w:line="240" w:lineRule="auto"/>
              <w:ind w:firstLine="0"/>
              <w:contextualSpacing/>
            </w:pPr>
            <w:r>
              <w:t>Player wins</w:t>
            </w:r>
          </w:p>
        </w:tc>
      </w:tr>
      <w:tr w:rsidR="00AC1185" w14:paraId="4BABB858" w14:textId="77777777" w:rsidTr="00AC1185">
        <w:tc>
          <w:tcPr>
            <w:tcW w:w="2263" w:type="dxa"/>
          </w:tcPr>
          <w:p w14:paraId="5C833476"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308078EC" w14:textId="77777777" w:rsidR="00AC1185" w:rsidRDefault="00AC1185" w:rsidP="00AC1185">
            <w:pPr>
              <w:spacing w:before="0" w:line="240" w:lineRule="auto"/>
              <w:ind w:firstLine="0"/>
              <w:contextualSpacing/>
            </w:pPr>
            <w:r>
              <w:t>Game started</w:t>
            </w:r>
          </w:p>
        </w:tc>
      </w:tr>
      <w:tr w:rsidR="00AC1185" w14:paraId="0673029E" w14:textId="77777777" w:rsidTr="00AC1185">
        <w:tc>
          <w:tcPr>
            <w:tcW w:w="2263" w:type="dxa"/>
          </w:tcPr>
          <w:p w14:paraId="15CBF42B"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4C62D430" w14:textId="77777777" w:rsidR="00AC1185" w:rsidRDefault="00AC1185" w:rsidP="00AC1185">
            <w:pPr>
              <w:spacing w:before="0" w:line="240" w:lineRule="auto"/>
              <w:ind w:firstLine="0"/>
              <w:contextualSpacing/>
            </w:pPr>
            <w:r>
              <w:t>Active player reaches target structure height</w:t>
            </w:r>
          </w:p>
        </w:tc>
      </w:tr>
      <w:tr w:rsidR="00AC1185" w14:paraId="72D9128B" w14:textId="77777777" w:rsidTr="00AC1185">
        <w:tc>
          <w:tcPr>
            <w:tcW w:w="2263" w:type="dxa"/>
          </w:tcPr>
          <w:p w14:paraId="05381E53"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54F00F19" w14:textId="77777777" w:rsidR="00AC1185" w:rsidRDefault="00AC1185" w:rsidP="00AC1185">
            <w:pPr>
              <w:spacing w:before="0" w:line="240" w:lineRule="auto"/>
              <w:ind w:firstLine="0"/>
              <w:contextualSpacing/>
            </w:pPr>
            <w:r>
              <w:t xml:space="preserve">Game end screen </w:t>
            </w:r>
            <w:proofErr w:type="gramStart"/>
            <w:r>
              <w:t>displayed</w:t>
            </w:r>
            <w:proofErr w:type="gramEnd"/>
          </w:p>
          <w:p w14:paraId="18800DB9" w14:textId="77777777" w:rsidR="00AC1185" w:rsidRDefault="00AC1185" w:rsidP="00AC1185">
            <w:pPr>
              <w:spacing w:before="0" w:line="240" w:lineRule="auto"/>
              <w:ind w:firstLine="0"/>
              <w:contextualSpacing/>
            </w:pPr>
            <w:r>
              <w:t xml:space="preserve">Active player declared </w:t>
            </w:r>
            <w:proofErr w:type="gramStart"/>
            <w:r>
              <w:t>winner</w:t>
            </w:r>
            <w:proofErr w:type="gramEnd"/>
          </w:p>
          <w:p w14:paraId="039B2B4E" w14:textId="77777777" w:rsidR="00AC1185" w:rsidRDefault="00AC1185" w:rsidP="00AC1185">
            <w:pPr>
              <w:spacing w:before="0" w:line="240" w:lineRule="auto"/>
              <w:ind w:firstLine="0"/>
              <w:contextualSpacing/>
            </w:pPr>
            <w:r>
              <w:t>Scores displayed</w:t>
            </w:r>
          </w:p>
        </w:tc>
      </w:tr>
    </w:tbl>
    <w:p w14:paraId="0CA95C14"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1F5FF" w14:textId="77777777" w:rsidTr="00AC1185">
        <w:tc>
          <w:tcPr>
            <w:tcW w:w="2263" w:type="dxa"/>
          </w:tcPr>
          <w:p w14:paraId="583E2F39"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64A6943E" w14:textId="77777777" w:rsidR="00AC1185" w:rsidRDefault="00AC1185" w:rsidP="00AC1185">
            <w:pPr>
              <w:spacing w:before="0" w:line="240" w:lineRule="auto"/>
              <w:ind w:firstLine="0"/>
              <w:contextualSpacing/>
            </w:pPr>
            <w:r>
              <w:t>Return to menu</w:t>
            </w:r>
          </w:p>
        </w:tc>
      </w:tr>
      <w:tr w:rsidR="00AC1185" w14:paraId="08777253" w14:textId="77777777" w:rsidTr="00AC1185">
        <w:tc>
          <w:tcPr>
            <w:tcW w:w="2263" w:type="dxa"/>
          </w:tcPr>
          <w:p w14:paraId="2B9731EC"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6262EEFE" w14:textId="77777777" w:rsidR="00AC1185" w:rsidRDefault="00AC1185" w:rsidP="00AC1185">
            <w:pPr>
              <w:spacing w:before="0" w:line="240" w:lineRule="auto"/>
              <w:ind w:firstLine="0"/>
              <w:contextualSpacing/>
            </w:pPr>
            <w:r>
              <w:t>Game started</w:t>
            </w:r>
          </w:p>
        </w:tc>
      </w:tr>
      <w:tr w:rsidR="00AC1185" w14:paraId="78EFE570" w14:textId="77777777" w:rsidTr="00AC1185">
        <w:tc>
          <w:tcPr>
            <w:tcW w:w="2263" w:type="dxa"/>
          </w:tcPr>
          <w:p w14:paraId="69698AC7"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10FDF014" w14:textId="77777777" w:rsidR="00AC1185" w:rsidRDefault="00AC1185" w:rsidP="00AC1185">
            <w:pPr>
              <w:spacing w:before="0" w:line="240" w:lineRule="auto"/>
              <w:ind w:firstLine="0"/>
              <w:contextualSpacing/>
            </w:pPr>
            <w:r>
              <w:t>Click menu button</w:t>
            </w:r>
          </w:p>
        </w:tc>
      </w:tr>
      <w:tr w:rsidR="00AC1185" w14:paraId="0E126FF2" w14:textId="77777777" w:rsidTr="00AC1185">
        <w:tc>
          <w:tcPr>
            <w:tcW w:w="2263" w:type="dxa"/>
          </w:tcPr>
          <w:p w14:paraId="2641E00B"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83CBE44" w14:textId="77777777" w:rsidR="00AC1185" w:rsidRDefault="00AC1185" w:rsidP="00AC1185">
            <w:pPr>
              <w:spacing w:before="0" w:line="240" w:lineRule="auto"/>
              <w:ind w:firstLine="0"/>
              <w:contextualSpacing/>
            </w:pPr>
            <w:r>
              <w:t xml:space="preserve">Main menu </w:t>
            </w:r>
            <w:proofErr w:type="gramStart"/>
            <w:r>
              <w:t>displayed</w:t>
            </w:r>
            <w:proofErr w:type="gramEnd"/>
          </w:p>
          <w:p w14:paraId="5D5C205A" w14:textId="77777777" w:rsidR="00AC1185" w:rsidRDefault="00AC1185" w:rsidP="00AC1185">
            <w:pPr>
              <w:spacing w:before="0" w:line="240" w:lineRule="auto"/>
              <w:ind w:firstLine="0"/>
              <w:contextualSpacing/>
            </w:pPr>
            <w:r>
              <w:t xml:space="preserve">Return to game in progress button </w:t>
            </w:r>
            <w:proofErr w:type="gramStart"/>
            <w:r>
              <w:t>displayed</w:t>
            </w:r>
            <w:proofErr w:type="gramEnd"/>
          </w:p>
          <w:p w14:paraId="3251FAE2" w14:textId="77777777" w:rsidR="00AC1185" w:rsidRDefault="00AC1185" w:rsidP="00AC1185">
            <w:pPr>
              <w:spacing w:before="0" w:line="240" w:lineRule="auto"/>
              <w:ind w:firstLine="0"/>
              <w:contextualSpacing/>
            </w:pPr>
            <w:r>
              <w:t>Start new game button displayed</w:t>
            </w:r>
          </w:p>
        </w:tc>
      </w:tr>
    </w:tbl>
    <w:p w14:paraId="745D4119" w14:textId="77777777" w:rsidR="00AC1185" w:rsidRDefault="00AC1185" w:rsidP="00AC1185">
      <w:pPr>
        <w:spacing w:before="0" w:line="240" w:lineRule="auto"/>
        <w:ind w:firstLine="0"/>
        <w:contextualSpacing/>
      </w:pPr>
    </w:p>
    <w:tbl>
      <w:tblPr>
        <w:tblStyle w:val="TableGrid"/>
        <w:tblW w:w="7690" w:type="dxa"/>
        <w:tblLook w:val="04A0" w:firstRow="1" w:lastRow="0" w:firstColumn="1" w:lastColumn="0" w:noHBand="0" w:noVBand="1"/>
      </w:tblPr>
      <w:tblGrid>
        <w:gridCol w:w="2263"/>
        <w:gridCol w:w="5427"/>
      </w:tblGrid>
      <w:tr w:rsidR="00AC1185" w14:paraId="6598B626" w14:textId="77777777" w:rsidTr="00AC1185">
        <w:tc>
          <w:tcPr>
            <w:tcW w:w="2263" w:type="dxa"/>
          </w:tcPr>
          <w:p w14:paraId="3897400A" w14:textId="77777777" w:rsidR="00AC1185" w:rsidRPr="003603FA" w:rsidRDefault="00AC1185" w:rsidP="00AC1185">
            <w:pPr>
              <w:spacing w:before="0" w:line="240" w:lineRule="auto"/>
              <w:ind w:firstLine="0"/>
              <w:contextualSpacing/>
              <w:rPr>
                <w:b/>
                <w:bCs/>
              </w:rPr>
            </w:pPr>
            <w:r w:rsidRPr="003603FA">
              <w:rPr>
                <w:b/>
                <w:bCs/>
              </w:rPr>
              <w:t>Test Name</w:t>
            </w:r>
          </w:p>
        </w:tc>
        <w:tc>
          <w:tcPr>
            <w:tcW w:w="5427" w:type="dxa"/>
          </w:tcPr>
          <w:p w14:paraId="1D807F19" w14:textId="77777777" w:rsidR="00AC1185" w:rsidRDefault="00AC1185" w:rsidP="00AC1185">
            <w:pPr>
              <w:spacing w:before="0" w:line="240" w:lineRule="auto"/>
              <w:ind w:firstLine="0"/>
              <w:contextualSpacing/>
            </w:pPr>
            <w:r>
              <w:t>Return to game in progress</w:t>
            </w:r>
          </w:p>
        </w:tc>
      </w:tr>
      <w:tr w:rsidR="00AC1185" w14:paraId="1AC0E6F6" w14:textId="77777777" w:rsidTr="00AC1185">
        <w:tc>
          <w:tcPr>
            <w:tcW w:w="2263" w:type="dxa"/>
          </w:tcPr>
          <w:p w14:paraId="2E90C85E" w14:textId="77777777" w:rsidR="00AC1185" w:rsidRPr="003603FA" w:rsidRDefault="00AC1185" w:rsidP="00AC1185">
            <w:pPr>
              <w:spacing w:before="0" w:line="240" w:lineRule="auto"/>
              <w:ind w:firstLine="0"/>
              <w:contextualSpacing/>
              <w:rPr>
                <w:b/>
                <w:bCs/>
              </w:rPr>
            </w:pPr>
            <w:r w:rsidRPr="003603FA">
              <w:rPr>
                <w:b/>
                <w:bCs/>
              </w:rPr>
              <w:t>Preconditions</w:t>
            </w:r>
          </w:p>
        </w:tc>
        <w:tc>
          <w:tcPr>
            <w:tcW w:w="5427" w:type="dxa"/>
          </w:tcPr>
          <w:p w14:paraId="03637B98" w14:textId="77777777" w:rsidR="00AC1185" w:rsidRDefault="00AC1185" w:rsidP="00AC1185">
            <w:pPr>
              <w:spacing w:before="0" w:line="240" w:lineRule="auto"/>
              <w:ind w:firstLine="0"/>
              <w:contextualSpacing/>
            </w:pPr>
            <w:r>
              <w:t xml:space="preserve">Game </w:t>
            </w:r>
            <w:proofErr w:type="gramStart"/>
            <w:r>
              <w:t>started</w:t>
            </w:r>
            <w:proofErr w:type="gramEnd"/>
          </w:p>
          <w:p w14:paraId="1A892799" w14:textId="77777777" w:rsidR="00AC1185" w:rsidRDefault="00AC1185" w:rsidP="00AC1185">
            <w:pPr>
              <w:spacing w:before="0" w:line="240" w:lineRule="auto"/>
              <w:ind w:firstLine="0"/>
              <w:contextualSpacing/>
            </w:pPr>
            <w:r>
              <w:t>Menu button clicked</w:t>
            </w:r>
          </w:p>
        </w:tc>
      </w:tr>
      <w:tr w:rsidR="00AC1185" w14:paraId="7FBE68AF" w14:textId="77777777" w:rsidTr="00AC1185">
        <w:tc>
          <w:tcPr>
            <w:tcW w:w="2263" w:type="dxa"/>
          </w:tcPr>
          <w:p w14:paraId="75691EB1" w14:textId="77777777" w:rsidR="00AC1185" w:rsidRPr="003603FA" w:rsidRDefault="00AC1185" w:rsidP="00AC1185">
            <w:pPr>
              <w:spacing w:before="0" w:line="240" w:lineRule="auto"/>
              <w:ind w:firstLine="0"/>
              <w:contextualSpacing/>
              <w:rPr>
                <w:b/>
                <w:bCs/>
              </w:rPr>
            </w:pPr>
            <w:r w:rsidRPr="003603FA">
              <w:rPr>
                <w:b/>
                <w:bCs/>
              </w:rPr>
              <w:t>Test Steps</w:t>
            </w:r>
          </w:p>
        </w:tc>
        <w:tc>
          <w:tcPr>
            <w:tcW w:w="5427" w:type="dxa"/>
          </w:tcPr>
          <w:p w14:paraId="5CCB5666" w14:textId="77777777" w:rsidR="00AC1185" w:rsidRDefault="00AC1185" w:rsidP="00AC1185">
            <w:pPr>
              <w:spacing w:before="0" w:line="240" w:lineRule="auto"/>
              <w:ind w:firstLine="0"/>
              <w:contextualSpacing/>
            </w:pPr>
            <w:r>
              <w:t>Click return to game in progress</w:t>
            </w:r>
          </w:p>
        </w:tc>
      </w:tr>
      <w:tr w:rsidR="00AC1185" w14:paraId="005D5CE8" w14:textId="77777777" w:rsidTr="00AC1185">
        <w:tc>
          <w:tcPr>
            <w:tcW w:w="2263" w:type="dxa"/>
          </w:tcPr>
          <w:p w14:paraId="46C2F56A"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7" w:type="dxa"/>
          </w:tcPr>
          <w:p w14:paraId="404DB674" w14:textId="77777777" w:rsidR="00AC1185" w:rsidRDefault="00AC1185" w:rsidP="00AC1185">
            <w:pPr>
              <w:spacing w:before="0" w:line="240" w:lineRule="auto"/>
              <w:ind w:firstLine="0"/>
              <w:contextualSpacing/>
            </w:pPr>
            <w:r>
              <w:t>Game resumed in status as left</w:t>
            </w:r>
          </w:p>
        </w:tc>
      </w:tr>
    </w:tbl>
    <w:p w14:paraId="18C1DED0" w14:textId="67E16087" w:rsidR="00AC1185" w:rsidRDefault="00AC1185" w:rsidP="00AC1185">
      <w:pPr>
        <w:spacing w:before="0" w:line="240" w:lineRule="auto"/>
        <w:ind w:firstLine="0"/>
        <w:contextualSpacing/>
      </w:pPr>
    </w:p>
    <w:p w14:paraId="4C410391" w14:textId="77777777" w:rsidR="00AC1185" w:rsidRDefault="00AC1185">
      <w:pPr>
        <w:spacing w:before="0" w:line="240" w:lineRule="auto"/>
        <w:ind w:firstLine="0"/>
        <w:jc w:val="left"/>
      </w:pPr>
      <w:r>
        <w:br w:type="page"/>
      </w:r>
    </w:p>
    <w:tbl>
      <w:tblPr>
        <w:tblStyle w:val="TableGrid"/>
        <w:tblW w:w="7689" w:type="dxa"/>
        <w:tblLook w:val="04A0" w:firstRow="1" w:lastRow="0" w:firstColumn="1" w:lastColumn="0" w:noHBand="0" w:noVBand="1"/>
      </w:tblPr>
      <w:tblGrid>
        <w:gridCol w:w="2263"/>
        <w:gridCol w:w="5426"/>
      </w:tblGrid>
      <w:tr w:rsidR="00AC1185" w14:paraId="4546C03A" w14:textId="77777777" w:rsidTr="00AC1185">
        <w:tc>
          <w:tcPr>
            <w:tcW w:w="2263" w:type="dxa"/>
          </w:tcPr>
          <w:p w14:paraId="608DA3AF" w14:textId="77777777" w:rsidR="00AC1185" w:rsidRPr="003603FA" w:rsidRDefault="00AC1185" w:rsidP="00AC1185">
            <w:pPr>
              <w:spacing w:before="0" w:line="240" w:lineRule="auto"/>
              <w:ind w:firstLine="0"/>
              <w:contextualSpacing/>
              <w:rPr>
                <w:b/>
                <w:bCs/>
              </w:rPr>
            </w:pPr>
            <w:r w:rsidRPr="003603FA">
              <w:rPr>
                <w:b/>
                <w:bCs/>
              </w:rPr>
              <w:lastRenderedPageBreak/>
              <w:t>Test Name</w:t>
            </w:r>
          </w:p>
        </w:tc>
        <w:tc>
          <w:tcPr>
            <w:tcW w:w="5426" w:type="dxa"/>
          </w:tcPr>
          <w:p w14:paraId="34CD5BC7" w14:textId="77777777" w:rsidR="00AC1185" w:rsidRDefault="00AC1185" w:rsidP="00AC1185">
            <w:pPr>
              <w:spacing w:before="0" w:line="240" w:lineRule="auto"/>
              <w:ind w:firstLine="0"/>
              <w:contextualSpacing/>
            </w:pPr>
            <w:r>
              <w:t>Start new game</w:t>
            </w:r>
          </w:p>
        </w:tc>
      </w:tr>
      <w:tr w:rsidR="00AC1185" w14:paraId="0C56F88D" w14:textId="77777777" w:rsidTr="00AC1185">
        <w:tc>
          <w:tcPr>
            <w:tcW w:w="2263" w:type="dxa"/>
          </w:tcPr>
          <w:p w14:paraId="4649503B" w14:textId="77777777" w:rsidR="00AC1185" w:rsidRPr="003603FA" w:rsidRDefault="00AC1185" w:rsidP="00AC1185">
            <w:pPr>
              <w:spacing w:before="0" w:line="240" w:lineRule="auto"/>
              <w:ind w:firstLine="0"/>
              <w:contextualSpacing/>
              <w:rPr>
                <w:b/>
                <w:bCs/>
              </w:rPr>
            </w:pPr>
            <w:r w:rsidRPr="003603FA">
              <w:rPr>
                <w:b/>
                <w:bCs/>
              </w:rPr>
              <w:t>Preconditions</w:t>
            </w:r>
          </w:p>
        </w:tc>
        <w:tc>
          <w:tcPr>
            <w:tcW w:w="5426" w:type="dxa"/>
          </w:tcPr>
          <w:p w14:paraId="0597B523" w14:textId="77777777" w:rsidR="00AC1185" w:rsidRDefault="00AC1185" w:rsidP="00AC1185">
            <w:pPr>
              <w:spacing w:before="0" w:line="240" w:lineRule="auto"/>
              <w:ind w:firstLine="0"/>
              <w:contextualSpacing/>
            </w:pPr>
            <w:r>
              <w:t xml:space="preserve">Game </w:t>
            </w:r>
            <w:proofErr w:type="gramStart"/>
            <w:r>
              <w:t>started</w:t>
            </w:r>
            <w:proofErr w:type="gramEnd"/>
          </w:p>
          <w:p w14:paraId="280CC10E" w14:textId="77777777" w:rsidR="00AC1185" w:rsidRDefault="00AC1185" w:rsidP="00AC1185">
            <w:pPr>
              <w:spacing w:before="0" w:line="240" w:lineRule="auto"/>
              <w:ind w:firstLine="0"/>
              <w:contextualSpacing/>
            </w:pPr>
            <w:r>
              <w:t>Menu button clicked</w:t>
            </w:r>
          </w:p>
        </w:tc>
      </w:tr>
      <w:tr w:rsidR="00AC1185" w14:paraId="4FA6F40A" w14:textId="77777777" w:rsidTr="00AC1185">
        <w:tc>
          <w:tcPr>
            <w:tcW w:w="2263" w:type="dxa"/>
          </w:tcPr>
          <w:p w14:paraId="7F89F11E" w14:textId="77777777" w:rsidR="00AC1185" w:rsidRPr="003603FA" w:rsidRDefault="00AC1185" w:rsidP="00AC1185">
            <w:pPr>
              <w:spacing w:before="0" w:line="240" w:lineRule="auto"/>
              <w:ind w:firstLine="0"/>
              <w:contextualSpacing/>
              <w:rPr>
                <w:b/>
                <w:bCs/>
              </w:rPr>
            </w:pPr>
            <w:r w:rsidRPr="003603FA">
              <w:rPr>
                <w:b/>
                <w:bCs/>
              </w:rPr>
              <w:t>Test Steps</w:t>
            </w:r>
          </w:p>
        </w:tc>
        <w:tc>
          <w:tcPr>
            <w:tcW w:w="5426" w:type="dxa"/>
          </w:tcPr>
          <w:p w14:paraId="69F3F911" w14:textId="77777777" w:rsidR="00AC1185" w:rsidRDefault="00AC1185" w:rsidP="00AC1185">
            <w:pPr>
              <w:spacing w:before="0" w:line="240" w:lineRule="auto"/>
              <w:ind w:firstLine="0"/>
              <w:contextualSpacing/>
            </w:pPr>
            <w:r>
              <w:t>Click start new game</w:t>
            </w:r>
          </w:p>
        </w:tc>
      </w:tr>
      <w:tr w:rsidR="00AC1185" w14:paraId="41674667" w14:textId="77777777" w:rsidTr="00AC1185">
        <w:tc>
          <w:tcPr>
            <w:tcW w:w="2263" w:type="dxa"/>
          </w:tcPr>
          <w:p w14:paraId="52ED0EEE" w14:textId="77777777" w:rsidR="00AC1185" w:rsidRPr="003603FA" w:rsidRDefault="00AC1185" w:rsidP="00AC1185">
            <w:pPr>
              <w:spacing w:before="0" w:line="240" w:lineRule="auto"/>
              <w:ind w:firstLine="0"/>
              <w:contextualSpacing/>
              <w:rPr>
                <w:b/>
                <w:bCs/>
              </w:rPr>
            </w:pPr>
            <w:r w:rsidRPr="003603FA">
              <w:rPr>
                <w:b/>
                <w:bCs/>
              </w:rPr>
              <w:t>Expected Results</w:t>
            </w:r>
          </w:p>
        </w:tc>
        <w:tc>
          <w:tcPr>
            <w:tcW w:w="5426" w:type="dxa"/>
          </w:tcPr>
          <w:p w14:paraId="6B629E7E" w14:textId="77777777" w:rsidR="00AC1185" w:rsidRDefault="00AC1185" w:rsidP="00AC1185">
            <w:pPr>
              <w:spacing w:before="0" w:line="240" w:lineRule="auto"/>
              <w:ind w:firstLine="0"/>
              <w:contextualSpacing/>
            </w:pPr>
            <w:r>
              <w:t>New game starts with selected player count</w:t>
            </w:r>
          </w:p>
        </w:tc>
      </w:tr>
    </w:tbl>
    <w:p w14:paraId="684524B0" w14:textId="13B1643A" w:rsidR="00400397" w:rsidRDefault="00400397">
      <w:pPr>
        <w:spacing w:before="0" w:line="240" w:lineRule="auto"/>
        <w:ind w:firstLine="0"/>
        <w:jc w:val="left"/>
      </w:pPr>
    </w:p>
    <w:p w14:paraId="2E7DE088" w14:textId="77777777" w:rsidR="00400397" w:rsidRDefault="00400397">
      <w:pPr>
        <w:spacing w:before="0" w:line="240" w:lineRule="auto"/>
        <w:ind w:firstLine="0"/>
        <w:jc w:val="left"/>
        <w:sectPr w:rsidR="00400397" w:rsidSect="00FE38D5">
          <w:pgSz w:w="11906" w:h="16838" w:code="9"/>
          <w:pgMar w:top="2211" w:right="2268" w:bottom="2211" w:left="2268" w:header="1701" w:footer="1701" w:gutter="0"/>
          <w:cols w:space="708"/>
          <w:docGrid w:linePitch="360"/>
        </w:sectPr>
      </w:pPr>
    </w:p>
    <w:bookmarkStart w:id="10" w:name="_Toc153561771"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10"/>
        </w:p>
        <w:sdt>
          <w:sdtPr>
            <w:id w:val="-573587230"/>
            <w:bibliography/>
          </w:sdtPr>
          <w:sdtContent>
            <w:p w14:paraId="61B5D777" w14:textId="77777777" w:rsidR="00AB459F" w:rsidRDefault="00B061E7">
              <w:pPr>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5177" w:type="pct"/>
                <w:tblCellSpacing w:w="15" w:type="dxa"/>
                <w:tblCellMar>
                  <w:top w:w="15" w:type="dxa"/>
                  <w:left w:w="15" w:type="dxa"/>
                  <w:bottom w:w="15" w:type="dxa"/>
                  <w:right w:w="15" w:type="dxa"/>
                </w:tblCellMar>
                <w:tblLook w:val="04A0" w:firstRow="1" w:lastRow="0" w:firstColumn="1" w:lastColumn="0" w:noHBand="0" w:noVBand="1"/>
              </w:tblPr>
              <w:tblGrid>
                <w:gridCol w:w="402"/>
                <w:gridCol w:w="21576"/>
              </w:tblGrid>
              <w:tr w:rsidR="00AB459F" w14:paraId="25B64F4A" w14:textId="77777777" w:rsidTr="00400397">
                <w:trPr>
                  <w:divId w:val="219637565"/>
                  <w:tblCellSpacing w:w="15" w:type="dxa"/>
                </w:trPr>
                <w:tc>
                  <w:tcPr>
                    <w:tcW w:w="314" w:type="pct"/>
                    <w:hideMark/>
                  </w:tcPr>
                  <w:p w14:paraId="3FEC8539" w14:textId="48F45D8D" w:rsidR="00AB459F" w:rsidRDefault="00AB459F" w:rsidP="00E83832">
                    <w:pPr>
                      <w:pStyle w:val="Bibliography"/>
                      <w:ind w:firstLine="0"/>
                      <w:jc w:val="left"/>
                      <w:rPr>
                        <w:noProof/>
                        <w:sz w:val="24"/>
                      </w:rPr>
                    </w:pPr>
                    <w:r>
                      <w:rPr>
                        <w:noProof/>
                      </w:rPr>
                      <w:t xml:space="preserve">[1] </w:t>
                    </w:r>
                  </w:p>
                </w:tc>
                <w:tc>
                  <w:tcPr>
                    <w:tcW w:w="0" w:type="auto"/>
                    <w:hideMark/>
                  </w:tcPr>
                  <w:p w14:paraId="6FBFA1FD" w14:textId="77777777" w:rsidR="00AB459F" w:rsidRDefault="00AB459F" w:rsidP="00E83832">
                    <w:pPr>
                      <w:pStyle w:val="Bibliography"/>
                      <w:ind w:right="11669" w:firstLine="0"/>
                      <w:jc w:val="left"/>
                      <w:rPr>
                        <w:noProof/>
                      </w:rPr>
                    </w:pPr>
                    <w:r>
                      <w:rPr>
                        <w:noProof/>
                      </w:rPr>
                      <w:t xml:space="preserve">P. Shotwell, “Some New Approaches to the Study of the History of Go in Ancient China and Siberia,” in </w:t>
                    </w:r>
                    <w:r>
                      <w:rPr>
                        <w:i/>
                        <w:iCs/>
                        <w:noProof/>
                      </w:rPr>
                      <w:t>The 2nd International Conference on Baduk: proceedings</w:t>
                    </w:r>
                    <w:r>
                      <w:rPr>
                        <w:noProof/>
                      </w:rPr>
                      <w:t xml:space="preserve">, Seoul, 2003. </w:t>
                    </w:r>
                  </w:p>
                </w:tc>
              </w:tr>
              <w:tr w:rsidR="00AB459F" w14:paraId="41ADB094" w14:textId="77777777" w:rsidTr="00400397">
                <w:trPr>
                  <w:divId w:val="219637565"/>
                  <w:tblCellSpacing w:w="15" w:type="dxa"/>
                </w:trPr>
                <w:tc>
                  <w:tcPr>
                    <w:tcW w:w="314" w:type="pct"/>
                    <w:hideMark/>
                  </w:tcPr>
                  <w:p w14:paraId="5E0C7E68" w14:textId="77777777" w:rsidR="00AB459F" w:rsidRDefault="00AB459F" w:rsidP="00E83832">
                    <w:pPr>
                      <w:pStyle w:val="Bibliography"/>
                      <w:ind w:firstLine="0"/>
                      <w:jc w:val="left"/>
                      <w:rPr>
                        <w:noProof/>
                      </w:rPr>
                    </w:pPr>
                    <w:r>
                      <w:rPr>
                        <w:noProof/>
                      </w:rPr>
                      <w:t xml:space="preserve">[2] </w:t>
                    </w:r>
                  </w:p>
                </w:tc>
                <w:tc>
                  <w:tcPr>
                    <w:tcW w:w="0" w:type="auto"/>
                    <w:hideMark/>
                  </w:tcPr>
                  <w:p w14:paraId="205A4249" w14:textId="77777777" w:rsidR="00AB459F" w:rsidRDefault="00AB459F" w:rsidP="00E83832">
                    <w:pPr>
                      <w:pStyle w:val="Bibliography"/>
                      <w:ind w:right="11669" w:firstLine="0"/>
                      <w:jc w:val="left"/>
                      <w:rPr>
                        <w:noProof/>
                      </w:rPr>
                    </w:pPr>
                    <w:r>
                      <w:rPr>
                        <w:noProof/>
                      </w:rPr>
                      <w:t xml:space="preserve">C. L. Wooley, Ur Excavations Volume II: The Royal Cemetery, London: Publications of the Joint Expeditions of the British Museum and the Museum of the University of Pennsylvania, 1934. </w:t>
                    </w:r>
                  </w:p>
                </w:tc>
              </w:tr>
              <w:tr w:rsidR="00AB459F" w14:paraId="211B3BDE" w14:textId="77777777" w:rsidTr="00400397">
                <w:trPr>
                  <w:divId w:val="219637565"/>
                  <w:tblCellSpacing w:w="15" w:type="dxa"/>
                </w:trPr>
                <w:tc>
                  <w:tcPr>
                    <w:tcW w:w="314" w:type="pct"/>
                    <w:hideMark/>
                  </w:tcPr>
                  <w:p w14:paraId="3F5BF13C" w14:textId="77777777" w:rsidR="00AB459F" w:rsidRDefault="00AB459F" w:rsidP="00E83832">
                    <w:pPr>
                      <w:pStyle w:val="Bibliography"/>
                      <w:ind w:firstLine="0"/>
                      <w:jc w:val="left"/>
                      <w:rPr>
                        <w:noProof/>
                      </w:rPr>
                    </w:pPr>
                    <w:r>
                      <w:rPr>
                        <w:noProof/>
                      </w:rPr>
                      <w:t xml:space="preserve">[3] </w:t>
                    </w:r>
                  </w:p>
                </w:tc>
                <w:tc>
                  <w:tcPr>
                    <w:tcW w:w="0" w:type="auto"/>
                    <w:hideMark/>
                  </w:tcPr>
                  <w:p w14:paraId="454271F9" w14:textId="77777777" w:rsidR="00AB459F" w:rsidRDefault="00AB459F" w:rsidP="00E83832">
                    <w:pPr>
                      <w:pStyle w:val="Bibliography"/>
                      <w:ind w:right="11669" w:firstLine="0"/>
                      <w:jc w:val="left"/>
                      <w:rPr>
                        <w:noProof/>
                      </w:rPr>
                    </w:pPr>
                    <w:r>
                      <w:rPr>
                        <w:noProof/>
                      </w:rPr>
                      <w:t xml:space="preserve">M. Sebbane, “Board Games from Canaan in the Early and Intermediate Bronze Ages and the Origin of the Egyptian Senet Game,” </w:t>
                    </w:r>
                    <w:r>
                      <w:rPr>
                        <w:i/>
                        <w:iCs/>
                        <w:noProof/>
                      </w:rPr>
                      <w:t xml:space="preserve">Tel Aviv, </w:t>
                    </w:r>
                    <w:r>
                      <w:rPr>
                        <w:noProof/>
                      </w:rPr>
                      <w:t xml:space="preserve">vol. 28, no. 2, pp. 213-230, 2013. </w:t>
                    </w:r>
                  </w:p>
                </w:tc>
              </w:tr>
              <w:tr w:rsidR="00AB459F" w14:paraId="2BBBCC74" w14:textId="77777777" w:rsidTr="00400397">
                <w:trPr>
                  <w:divId w:val="219637565"/>
                  <w:tblCellSpacing w:w="15" w:type="dxa"/>
                </w:trPr>
                <w:tc>
                  <w:tcPr>
                    <w:tcW w:w="314" w:type="pct"/>
                    <w:hideMark/>
                  </w:tcPr>
                  <w:p w14:paraId="2CD48865" w14:textId="77777777" w:rsidR="00AB459F" w:rsidRDefault="00AB459F" w:rsidP="00E83832">
                    <w:pPr>
                      <w:pStyle w:val="Bibliography"/>
                      <w:ind w:firstLine="0"/>
                      <w:jc w:val="left"/>
                      <w:rPr>
                        <w:noProof/>
                      </w:rPr>
                    </w:pPr>
                    <w:r>
                      <w:rPr>
                        <w:noProof/>
                      </w:rPr>
                      <w:t xml:space="preserve">[4] </w:t>
                    </w:r>
                  </w:p>
                </w:tc>
                <w:tc>
                  <w:tcPr>
                    <w:tcW w:w="0" w:type="auto"/>
                    <w:hideMark/>
                  </w:tcPr>
                  <w:p w14:paraId="70814EE0" w14:textId="77777777" w:rsidR="00AB459F" w:rsidRDefault="00AB459F" w:rsidP="00E83832">
                    <w:pPr>
                      <w:pStyle w:val="Bibliography"/>
                      <w:ind w:right="11527" w:firstLine="0"/>
                      <w:jc w:val="left"/>
                      <w:rPr>
                        <w:noProof/>
                      </w:rPr>
                    </w:pPr>
                    <w:r>
                      <w:rPr>
                        <w:noProof/>
                      </w:rPr>
                      <w:t xml:space="preserve">M. Hofer, The Games We Played: The Golden Age of Board &amp; Table Games, New York: Princeton Architectural Press, 2003. </w:t>
                    </w:r>
                  </w:p>
                </w:tc>
              </w:tr>
              <w:tr w:rsidR="00AB459F" w14:paraId="111D61FC" w14:textId="77777777" w:rsidTr="00400397">
                <w:trPr>
                  <w:divId w:val="219637565"/>
                  <w:tblCellSpacing w:w="15" w:type="dxa"/>
                </w:trPr>
                <w:tc>
                  <w:tcPr>
                    <w:tcW w:w="314" w:type="pct"/>
                    <w:hideMark/>
                  </w:tcPr>
                  <w:p w14:paraId="5E9F5954" w14:textId="77777777" w:rsidR="00AB459F" w:rsidRDefault="00AB459F" w:rsidP="00E83832">
                    <w:pPr>
                      <w:pStyle w:val="Bibliography"/>
                      <w:ind w:firstLine="0"/>
                      <w:jc w:val="left"/>
                      <w:rPr>
                        <w:noProof/>
                      </w:rPr>
                    </w:pPr>
                    <w:r>
                      <w:rPr>
                        <w:noProof/>
                      </w:rPr>
                      <w:t xml:space="preserve">[5] </w:t>
                    </w:r>
                  </w:p>
                </w:tc>
                <w:tc>
                  <w:tcPr>
                    <w:tcW w:w="0" w:type="auto"/>
                    <w:hideMark/>
                  </w:tcPr>
                  <w:p w14:paraId="2232C788" w14:textId="77777777" w:rsidR="00AB459F" w:rsidRDefault="00AB459F" w:rsidP="00E83832">
                    <w:pPr>
                      <w:pStyle w:val="Bibliography"/>
                      <w:ind w:right="11669" w:firstLine="0"/>
                      <w:jc w:val="left"/>
                      <w:rPr>
                        <w:noProof/>
                      </w:rPr>
                    </w:pPr>
                    <w:r>
                      <w:rPr>
                        <w:noProof/>
                      </w:rPr>
                      <w:t xml:space="preserve">A. Seville, “Early history and meaning of the Game of the Goose,” in </w:t>
                    </w:r>
                    <w:r>
                      <w:rPr>
                        <w:i/>
                        <w:iCs/>
                        <w:noProof/>
                      </w:rPr>
                      <w:t>The Cultural Legacy of the Royal Game of the Goose: 400 years of Printed Board Games</w:t>
                    </w:r>
                    <w:r>
                      <w:rPr>
                        <w:noProof/>
                      </w:rPr>
                      <w:t>, Amsterdam, Amsterdam University Press, 2019, pp. 22-36.</w:t>
                    </w:r>
                  </w:p>
                </w:tc>
              </w:tr>
              <w:tr w:rsidR="00AB459F" w14:paraId="1A4770B2" w14:textId="77777777" w:rsidTr="00400397">
                <w:trPr>
                  <w:divId w:val="219637565"/>
                  <w:tblCellSpacing w:w="15" w:type="dxa"/>
                </w:trPr>
                <w:tc>
                  <w:tcPr>
                    <w:tcW w:w="314" w:type="pct"/>
                    <w:hideMark/>
                  </w:tcPr>
                  <w:p w14:paraId="2F44AF27" w14:textId="77777777" w:rsidR="00AB459F" w:rsidRDefault="00AB459F" w:rsidP="00E83832">
                    <w:pPr>
                      <w:pStyle w:val="Bibliography"/>
                      <w:ind w:firstLine="0"/>
                      <w:jc w:val="left"/>
                      <w:rPr>
                        <w:noProof/>
                      </w:rPr>
                    </w:pPr>
                    <w:r>
                      <w:rPr>
                        <w:noProof/>
                      </w:rPr>
                      <w:t xml:space="preserve">[6] </w:t>
                    </w:r>
                  </w:p>
                </w:tc>
                <w:tc>
                  <w:tcPr>
                    <w:tcW w:w="0" w:type="auto"/>
                    <w:hideMark/>
                  </w:tcPr>
                  <w:p w14:paraId="79004441" w14:textId="77777777" w:rsidR="00AB459F" w:rsidRDefault="00AB459F" w:rsidP="00E83832">
                    <w:pPr>
                      <w:pStyle w:val="Bibliography"/>
                      <w:ind w:right="11527" w:firstLine="0"/>
                      <w:jc w:val="left"/>
                      <w:rPr>
                        <w:noProof/>
                      </w:rPr>
                    </w:pPr>
                    <w:r>
                      <w:rPr>
                        <w:noProof/>
                      </w:rPr>
                      <w:t xml:space="preserve">R. Kennedy Jr. and J. Waltzer, “The Game - A Brief History of Monopoly,” in </w:t>
                    </w:r>
                    <w:r>
                      <w:rPr>
                        <w:i/>
                        <w:iCs/>
                        <w:noProof/>
                      </w:rPr>
                      <w:t>Monopoly: The Story Behind the World's Best Selling Game</w:t>
                    </w:r>
                    <w:r>
                      <w:rPr>
                        <w:noProof/>
                      </w:rPr>
                      <w:t>, Layton, UT, Gibbs Smith, 2004, pp. 8-14.</w:t>
                    </w:r>
                  </w:p>
                </w:tc>
              </w:tr>
              <w:tr w:rsidR="00AB459F" w14:paraId="144809A5" w14:textId="77777777" w:rsidTr="00400397">
                <w:trPr>
                  <w:divId w:val="219637565"/>
                  <w:tblCellSpacing w:w="15" w:type="dxa"/>
                </w:trPr>
                <w:tc>
                  <w:tcPr>
                    <w:tcW w:w="314" w:type="pct"/>
                    <w:hideMark/>
                  </w:tcPr>
                  <w:p w14:paraId="41BB128A" w14:textId="77777777" w:rsidR="00AB459F" w:rsidRDefault="00AB459F" w:rsidP="00E83832">
                    <w:pPr>
                      <w:pStyle w:val="Bibliography"/>
                      <w:ind w:firstLine="0"/>
                      <w:jc w:val="left"/>
                      <w:rPr>
                        <w:noProof/>
                      </w:rPr>
                    </w:pPr>
                    <w:r>
                      <w:rPr>
                        <w:noProof/>
                      </w:rPr>
                      <w:t xml:space="preserve">[7] </w:t>
                    </w:r>
                  </w:p>
                </w:tc>
                <w:tc>
                  <w:tcPr>
                    <w:tcW w:w="0" w:type="auto"/>
                    <w:hideMark/>
                  </w:tcPr>
                  <w:p w14:paraId="40C3029D" w14:textId="77777777" w:rsidR="00AB459F" w:rsidRDefault="00AB459F" w:rsidP="00E83832">
                    <w:pPr>
                      <w:pStyle w:val="Bibliography"/>
                      <w:ind w:right="11669" w:firstLine="0"/>
                      <w:jc w:val="left"/>
                      <w:rPr>
                        <w:noProof/>
                      </w:rPr>
                    </w:pPr>
                    <w:r>
                      <w:rPr>
                        <w:noProof/>
                      </w:rPr>
                      <w:t xml:space="preserve">S. Woods, Eurogames: The Design, Culture and Play of Modern European Board Games, Jefferson N.C.: McFarland &amp; Company, 2012. </w:t>
                    </w:r>
                  </w:p>
                </w:tc>
              </w:tr>
              <w:tr w:rsidR="00AB459F" w14:paraId="40A4B357" w14:textId="77777777" w:rsidTr="00400397">
                <w:trPr>
                  <w:divId w:val="219637565"/>
                  <w:tblCellSpacing w:w="15" w:type="dxa"/>
                </w:trPr>
                <w:tc>
                  <w:tcPr>
                    <w:tcW w:w="314" w:type="pct"/>
                    <w:hideMark/>
                  </w:tcPr>
                  <w:p w14:paraId="2AA6B2CB" w14:textId="77777777" w:rsidR="00AB459F" w:rsidRDefault="00AB459F" w:rsidP="00E83832">
                    <w:pPr>
                      <w:pStyle w:val="Bibliography"/>
                      <w:ind w:firstLine="0"/>
                      <w:jc w:val="left"/>
                      <w:rPr>
                        <w:noProof/>
                      </w:rPr>
                    </w:pPr>
                    <w:r>
                      <w:rPr>
                        <w:noProof/>
                      </w:rPr>
                      <w:t xml:space="preserve">[8] </w:t>
                    </w:r>
                  </w:p>
                </w:tc>
                <w:tc>
                  <w:tcPr>
                    <w:tcW w:w="0" w:type="auto"/>
                    <w:hideMark/>
                  </w:tcPr>
                  <w:p w14:paraId="5825E3E5" w14:textId="77777777" w:rsidR="00AB459F" w:rsidRDefault="00AB459F" w:rsidP="00E83832">
                    <w:pPr>
                      <w:pStyle w:val="Bibliography"/>
                      <w:ind w:right="11669" w:firstLine="0"/>
                      <w:jc w:val="left"/>
                      <w:rPr>
                        <w:noProof/>
                      </w:rPr>
                    </w:pPr>
                    <w:r>
                      <w:rPr>
                        <w:noProof/>
                      </w:rPr>
                      <w:t xml:space="preserve">P. Konieczny, “Golden Age of Tabletop Gaming: Creation of the Social Capital and Rise of Third Spaces for Tabletop Gaming in the 21st Century,” </w:t>
                    </w:r>
                    <w:r>
                      <w:rPr>
                        <w:i/>
                        <w:iCs/>
                        <w:noProof/>
                      </w:rPr>
                      <w:t xml:space="preserve">Polish Sociological Review, </w:t>
                    </w:r>
                    <w:r>
                      <w:rPr>
                        <w:noProof/>
                      </w:rPr>
                      <w:t xml:space="preserve">vol. 206, no. 2, pp. 199-215, 2019. </w:t>
                    </w:r>
                  </w:p>
                </w:tc>
              </w:tr>
              <w:tr w:rsidR="00AB459F" w14:paraId="1E6F0499" w14:textId="77777777" w:rsidTr="00400397">
                <w:trPr>
                  <w:divId w:val="219637565"/>
                  <w:tblCellSpacing w:w="15" w:type="dxa"/>
                </w:trPr>
                <w:tc>
                  <w:tcPr>
                    <w:tcW w:w="314" w:type="pct"/>
                    <w:hideMark/>
                  </w:tcPr>
                  <w:p w14:paraId="0980E0B5" w14:textId="77777777" w:rsidR="00AB459F" w:rsidRDefault="00AB459F" w:rsidP="00E83832">
                    <w:pPr>
                      <w:pStyle w:val="Bibliography"/>
                      <w:ind w:firstLine="0"/>
                      <w:jc w:val="left"/>
                      <w:rPr>
                        <w:noProof/>
                      </w:rPr>
                    </w:pPr>
                    <w:r>
                      <w:rPr>
                        <w:noProof/>
                      </w:rPr>
                      <w:t xml:space="preserve">[9] </w:t>
                    </w:r>
                  </w:p>
                </w:tc>
                <w:tc>
                  <w:tcPr>
                    <w:tcW w:w="0" w:type="auto"/>
                    <w:hideMark/>
                  </w:tcPr>
                  <w:p w14:paraId="303939E6" w14:textId="77777777" w:rsidR="00AB459F" w:rsidRDefault="00AB459F" w:rsidP="00E83832">
                    <w:pPr>
                      <w:pStyle w:val="Bibliography"/>
                      <w:ind w:right="11669" w:firstLine="0"/>
                      <w:jc w:val="left"/>
                      <w:rPr>
                        <w:noProof/>
                      </w:rPr>
                    </w:pPr>
                    <w:r>
                      <w:rPr>
                        <w:noProof/>
                      </w:rPr>
                      <w:t>Berserk Games LLC, “Tabletop Simulator,” [Online]. Available: https://www.tabletopsimulator.com/. [Accessed 26 10 2023].</w:t>
                    </w:r>
                  </w:p>
                </w:tc>
              </w:tr>
              <w:tr w:rsidR="00AB459F" w14:paraId="5D6EBEB4" w14:textId="77777777" w:rsidTr="00400397">
                <w:trPr>
                  <w:divId w:val="219637565"/>
                  <w:tblCellSpacing w:w="15" w:type="dxa"/>
                </w:trPr>
                <w:tc>
                  <w:tcPr>
                    <w:tcW w:w="314" w:type="pct"/>
                    <w:hideMark/>
                  </w:tcPr>
                  <w:p w14:paraId="24102578" w14:textId="77777777" w:rsidR="00AB459F" w:rsidRDefault="00AB459F" w:rsidP="00E83832">
                    <w:pPr>
                      <w:pStyle w:val="Bibliography"/>
                      <w:ind w:firstLine="0"/>
                      <w:jc w:val="left"/>
                      <w:rPr>
                        <w:noProof/>
                      </w:rPr>
                    </w:pPr>
                    <w:r>
                      <w:rPr>
                        <w:noProof/>
                      </w:rPr>
                      <w:t xml:space="preserve">[10] </w:t>
                    </w:r>
                  </w:p>
                </w:tc>
                <w:tc>
                  <w:tcPr>
                    <w:tcW w:w="0" w:type="auto"/>
                    <w:hideMark/>
                  </w:tcPr>
                  <w:p w14:paraId="1A7A35CD" w14:textId="77777777" w:rsidR="00AB459F" w:rsidRDefault="00AB459F" w:rsidP="00E83832">
                    <w:pPr>
                      <w:pStyle w:val="Bibliography"/>
                      <w:ind w:right="11669" w:firstLine="0"/>
                      <w:jc w:val="left"/>
                      <w:rPr>
                        <w:noProof/>
                      </w:rPr>
                    </w:pPr>
                    <w:r>
                      <w:rPr>
                        <w:noProof/>
                      </w:rPr>
                      <w:t>Berserk Games LLC, “Tabletop Simulator Knowledge Base: Controls &amp; Movement,” 17 04 2021. [Online]. Available: https://kb.tabletopsimulator.com/player-guides/basic-controls/. [Accessed 10 11 2023].</w:t>
                    </w:r>
                  </w:p>
                </w:tc>
              </w:tr>
              <w:tr w:rsidR="00AB459F" w14:paraId="1E63B48E" w14:textId="77777777" w:rsidTr="00400397">
                <w:trPr>
                  <w:divId w:val="219637565"/>
                  <w:tblCellSpacing w:w="15" w:type="dxa"/>
                </w:trPr>
                <w:tc>
                  <w:tcPr>
                    <w:tcW w:w="314" w:type="pct"/>
                    <w:hideMark/>
                  </w:tcPr>
                  <w:p w14:paraId="7C96F94C" w14:textId="77777777" w:rsidR="00AB459F" w:rsidRDefault="00AB459F" w:rsidP="00E83832">
                    <w:pPr>
                      <w:pStyle w:val="Bibliography"/>
                      <w:ind w:firstLine="0"/>
                      <w:jc w:val="left"/>
                      <w:rPr>
                        <w:noProof/>
                      </w:rPr>
                    </w:pPr>
                    <w:r>
                      <w:rPr>
                        <w:noProof/>
                      </w:rPr>
                      <w:lastRenderedPageBreak/>
                      <w:t xml:space="preserve">[11] </w:t>
                    </w:r>
                  </w:p>
                </w:tc>
                <w:tc>
                  <w:tcPr>
                    <w:tcW w:w="0" w:type="auto"/>
                    <w:hideMark/>
                  </w:tcPr>
                  <w:p w14:paraId="46E6C6C1" w14:textId="77777777" w:rsidR="00AB459F" w:rsidRDefault="00AB459F" w:rsidP="00E83832">
                    <w:pPr>
                      <w:pStyle w:val="Bibliography"/>
                      <w:ind w:right="11669" w:firstLine="0"/>
                      <w:jc w:val="left"/>
                      <w:rPr>
                        <w:noProof/>
                      </w:rPr>
                    </w:pPr>
                    <w:r>
                      <w:rPr>
                        <w:noProof/>
                      </w:rPr>
                      <w:t>AD2G Studio SAS, “Board Game Arena,” [Online]. Available: https://boardgamearena.com/. [Accessed 26 10 2023].</w:t>
                    </w:r>
                  </w:p>
                </w:tc>
              </w:tr>
              <w:tr w:rsidR="00AB459F" w14:paraId="2F34E110" w14:textId="77777777" w:rsidTr="00400397">
                <w:trPr>
                  <w:divId w:val="219637565"/>
                  <w:tblCellSpacing w:w="15" w:type="dxa"/>
                </w:trPr>
                <w:tc>
                  <w:tcPr>
                    <w:tcW w:w="314" w:type="pct"/>
                    <w:hideMark/>
                  </w:tcPr>
                  <w:p w14:paraId="72126846" w14:textId="77777777" w:rsidR="00AB459F" w:rsidRDefault="00AB459F" w:rsidP="00E83832">
                    <w:pPr>
                      <w:pStyle w:val="Bibliography"/>
                      <w:ind w:firstLine="0"/>
                      <w:jc w:val="left"/>
                      <w:rPr>
                        <w:noProof/>
                      </w:rPr>
                    </w:pPr>
                    <w:r>
                      <w:rPr>
                        <w:noProof/>
                      </w:rPr>
                      <w:t xml:space="preserve">[12] </w:t>
                    </w:r>
                  </w:p>
                </w:tc>
                <w:tc>
                  <w:tcPr>
                    <w:tcW w:w="0" w:type="auto"/>
                    <w:hideMark/>
                  </w:tcPr>
                  <w:p w14:paraId="47374A94" w14:textId="77777777" w:rsidR="00AB459F" w:rsidRDefault="00AB459F" w:rsidP="00E83832">
                    <w:pPr>
                      <w:pStyle w:val="Bibliography"/>
                      <w:ind w:right="11669" w:firstLine="0"/>
                      <w:jc w:val="left"/>
                      <w:rPr>
                        <w:noProof/>
                      </w:rPr>
                    </w:pPr>
                    <w:r>
                      <w:rPr>
                        <w:noProof/>
                      </w:rPr>
                      <w:t>L. Levy, “Special K - Klaus Teuber,” 08 2001. [Online]. Available: https://web.archive.org/web/20160131095945/http://www.thegamesjournal.com/articles/SpecialK3.shtml. [Accessed 16 11 2023].</w:t>
                    </w:r>
                  </w:p>
                </w:tc>
              </w:tr>
              <w:tr w:rsidR="00AB459F" w14:paraId="6F7C2C82" w14:textId="77777777" w:rsidTr="00400397">
                <w:trPr>
                  <w:divId w:val="219637565"/>
                  <w:tblCellSpacing w:w="15" w:type="dxa"/>
                </w:trPr>
                <w:tc>
                  <w:tcPr>
                    <w:tcW w:w="314" w:type="pct"/>
                    <w:hideMark/>
                  </w:tcPr>
                  <w:p w14:paraId="1AAAFFBA" w14:textId="77777777" w:rsidR="00AB459F" w:rsidRDefault="00AB459F" w:rsidP="00E83832">
                    <w:pPr>
                      <w:pStyle w:val="Bibliography"/>
                      <w:ind w:firstLine="0"/>
                      <w:jc w:val="left"/>
                      <w:rPr>
                        <w:noProof/>
                      </w:rPr>
                    </w:pPr>
                    <w:r>
                      <w:rPr>
                        <w:noProof/>
                      </w:rPr>
                      <w:t xml:space="preserve">[13] </w:t>
                    </w:r>
                  </w:p>
                </w:tc>
                <w:tc>
                  <w:tcPr>
                    <w:tcW w:w="0" w:type="auto"/>
                    <w:hideMark/>
                  </w:tcPr>
                  <w:p w14:paraId="2D213F0A" w14:textId="77777777" w:rsidR="00AB459F" w:rsidRDefault="00AB459F" w:rsidP="00E83832">
                    <w:pPr>
                      <w:pStyle w:val="Bibliography"/>
                      <w:ind w:right="11732" w:firstLine="0"/>
                      <w:jc w:val="left"/>
                      <w:rPr>
                        <w:noProof/>
                      </w:rPr>
                    </w:pPr>
                    <w:r>
                      <w:rPr>
                        <w:noProof/>
                      </w:rPr>
                      <w:t>KOSMOS Publishing, “Catan Universe,” [Online]. Available: https://catanuniverse.com/en/. [Accessed 16 11 2023].</w:t>
                    </w:r>
                  </w:p>
                </w:tc>
              </w:tr>
              <w:tr w:rsidR="00AB459F" w14:paraId="581816A5" w14:textId="77777777" w:rsidTr="00400397">
                <w:trPr>
                  <w:divId w:val="219637565"/>
                  <w:tblCellSpacing w:w="15" w:type="dxa"/>
                </w:trPr>
                <w:tc>
                  <w:tcPr>
                    <w:tcW w:w="314" w:type="pct"/>
                    <w:hideMark/>
                  </w:tcPr>
                  <w:p w14:paraId="09C47B2E" w14:textId="77777777" w:rsidR="00AB459F" w:rsidRDefault="00AB459F" w:rsidP="00E83832">
                    <w:pPr>
                      <w:pStyle w:val="Bibliography"/>
                      <w:ind w:firstLine="0"/>
                      <w:jc w:val="left"/>
                      <w:rPr>
                        <w:noProof/>
                      </w:rPr>
                    </w:pPr>
                    <w:r>
                      <w:rPr>
                        <w:noProof/>
                      </w:rPr>
                      <w:t xml:space="preserve">[14] </w:t>
                    </w:r>
                  </w:p>
                </w:tc>
                <w:tc>
                  <w:tcPr>
                    <w:tcW w:w="0" w:type="auto"/>
                    <w:hideMark/>
                  </w:tcPr>
                  <w:p w14:paraId="51B6423E" w14:textId="77777777" w:rsidR="00AB459F" w:rsidRDefault="00AB459F" w:rsidP="00E83832">
                    <w:pPr>
                      <w:pStyle w:val="Bibliography"/>
                      <w:ind w:right="11732" w:firstLine="0"/>
                      <w:jc w:val="left"/>
                      <w:rPr>
                        <w:noProof/>
                      </w:rPr>
                    </w:pPr>
                    <w:r>
                      <w:rPr>
                        <w:noProof/>
                      </w:rPr>
                      <w:t>C. Prall, “Jenga - Physijs,” 19 10 2015. [Online]. Available: https://chandlerprall.github.io/Physijs/examples/jenga.html. [Accessed 16 11 2023].</w:t>
                    </w:r>
                  </w:p>
                </w:tc>
              </w:tr>
              <w:tr w:rsidR="00AB459F" w14:paraId="75513687" w14:textId="77777777" w:rsidTr="00400397">
                <w:trPr>
                  <w:divId w:val="219637565"/>
                  <w:tblCellSpacing w:w="15" w:type="dxa"/>
                </w:trPr>
                <w:tc>
                  <w:tcPr>
                    <w:tcW w:w="314" w:type="pct"/>
                    <w:hideMark/>
                  </w:tcPr>
                  <w:p w14:paraId="2F2994C7" w14:textId="77777777" w:rsidR="00AB459F" w:rsidRDefault="00AB459F" w:rsidP="00E83832">
                    <w:pPr>
                      <w:pStyle w:val="Bibliography"/>
                      <w:ind w:firstLine="0"/>
                      <w:jc w:val="left"/>
                      <w:rPr>
                        <w:noProof/>
                      </w:rPr>
                    </w:pPr>
                    <w:r>
                      <w:rPr>
                        <w:noProof/>
                      </w:rPr>
                      <w:t xml:space="preserve">[15] </w:t>
                    </w:r>
                  </w:p>
                </w:tc>
                <w:tc>
                  <w:tcPr>
                    <w:tcW w:w="0" w:type="auto"/>
                    <w:hideMark/>
                  </w:tcPr>
                  <w:p w14:paraId="693D7227" w14:textId="77777777" w:rsidR="00AB459F" w:rsidRDefault="00AB459F" w:rsidP="00E83832">
                    <w:pPr>
                      <w:pStyle w:val="Bibliography"/>
                      <w:ind w:right="9746" w:firstLine="0"/>
                      <w:jc w:val="left"/>
                      <w:rPr>
                        <w:noProof/>
                      </w:rPr>
                    </w:pPr>
                    <w:r>
                      <w:rPr>
                        <w:noProof/>
                      </w:rPr>
                      <w:t>“Jenga,” Gamenora, [Online]. Available: https://www.gamenora.com/game/jenga/. [Accessed 16 11 2023].</w:t>
                    </w:r>
                  </w:p>
                </w:tc>
              </w:tr>
              <w:tr w:rsidR="00AB459F" w14:paraId="3BD13F6B" w14:textId="77777777" w:rsidTr="00400397">
                <w:trPr>
                  <w:divId w:val="219637565"/>
                  <w:tblCellSpacing w:w="15" w:type="dxa"/>
                </w:trPr>
                <w:tc>
                  <w:tcPr>
                    <w:tcW w:w="314" w:type="pct"/>
                    <w:hideMark/>
                  </w:tcPr>
                  <w:p w14:paraId="47A5DC9E" w14:textId="77777777" w:rsidR="00AB459F" w:rsidRDefault="00AB459F" w:rsidP="00E83832">
                    <w:pPr>
                      <w:pStyle w:val="Bibliography"/>
                      <w:ind w:firstLine="0"/>
                      <w:jc w:val="left"/>
                      <w:rPr>
                        <w:noProof/>
                      </w:rPr>
                    </w:pPr>
                    <w:r>
                      <w:rPr>
                        <w:noProof/>
                      </w:rPr>
                      <w:t xml:space="preserve">[16] </w:t>
                    </w:r>
                  </w:p>
                </w:tc>
                <w:tc>
                  <w:tcPr>
                    <w:tcW w:w="0" w:type="auto"/>
                    <w:hideMark/>
                  </w:tcPr>
                  <w:p w14:paraId="410D71BD" w14:textId="77777777" w:rsidR="00AB459F" w:rsidRDefault="00AB459F" w:rsidP="00E83832">
                    <w:pPr>
                      <w:pStyle w:val="Bibliography"/>
                      <w:ind w:right="11732" w:firstLine="0"/>
                      <w:jc w:val="left"/>
                      <w:rPr>
                        <w:noProof/>
                      </w:rPr>
                    </w:pPr>
                    <w:r>
                      <w:rPr>
                        <w:noProof/>
                      </w:rPr>
                      <w:t>A. Lauer, “Virtual Board Gaming Is Your Unlikely Quarantine Savior,” Inside Hook, 30 03 2020. [Online]. Available: https://www.insidehook.com/culture/play-online-board-games-during-quarantine. [Accessed 21 10 2023].</w:t>
                    </w:r>
                  </w:p>
                </w:tc>
              </w:tr>
              <w:tr w:rsidR="00AB459F" w14:paraId="5F3C1B1E" w14:textId="77777777" w:rsidTr="00400397">
                <w:trPr>
                  <w:divId w:val="219637565"/>
                  <w:tblCellSpacing w:w="15" w:type="dxa"/>
                </w:trPr>
                <w:tc>
                  <w:tcPr>
                    <w:tcW w:w="314" w:type="pct"/>
                    <w:hideMark/>
                  </w:tcPr>
                  <w:p w14:paraId="657ACAF4" w14:textId="77777777" w:rsidR="00AB459F" w:rsidRDefault="00AB459F" w:rsidP="00E83832">
                    <w:pPr>
                      <w:pStyle w:val="Bibliography"/>
                      <w:ind w:firstLine="0"/>
                      <w:jc w:val="left"/>
                      <w:rPr>
                        <w:noProof/>
                      </w:rPr>
                    </w:pPr>
                    <w:r>
                      <w:rPr>
                        <w:noProof/>
                      </w:rPr>
                      <w:t xml:space="preserve">[17] </w:t>
                    </w:r>
                  </w:p>
                </w:tc>
                <w:tc>
                  <w:tcPr>
                    <w:tcW w:w="0" w:type="auto"/>
                    <w:hideMark/>
                  </w:tcPr>
                  <w:p w14:paraId="32C8DFBD" w14:textId="77777777" w:rsidR="00AB459F" w:rsidRDefault="00AB459F" w:rsidP="00E83832">
                    <w:pPr>
                      <w:pStyle w:val="Bibliography"/>
                      <w:ind w:right="11732" w:firstLine="0"/>
                      <w:jc w:val="left"/>
                      <w:rPr>
                        <w:noProof/>
                      </w:rPr>
                    </w:pPr>
                    <w:r>
                      <w:rPr>
                        <w:noProof/>
                      </w:rPr>
                      <w:t>Berserk Games LLC, “The Future of Virtual Gaming One Year Later After Covid,” 19 03 2021. [Online]. Available: The Future of Virtual Gaming One Year Later After Covid. [Accessed 20 10 2023].</w:t>
                    </w:r>
                  </w:p>
                </w:tc>
              </w:tr>
              <w:tr w:rsidR="00AB459F" w14:paraId="5CE0F1F2" w14:textId="77777777" w:rsidTr="00400397">
                <w:trPr>
                  <w:divId w:val="219637565"/>
                  <w:tblCellSpacing w:w="15" w:type="dxa"/>
                </w:trPr>
                <w:tc>
                  <w:tcPr>
                    <w:tcW w:w="314" w:type="pct"/>
                    <w:hideMark/>
                  </w:tcPr>
                  <w:p w14:paraId="1FE9365A" w14:textId="77777777" w:rsidR="00AB459F" w:rsidRDefault="00AB459F" w:rsidP="00E83832">
                    <w:pPr>
                      <w:pStyle w:val="Bibliography"/>
                      <w:ind w:firstLine="0"/>
                      <w:jc w:val="left"/>
                      <w:rPr>
                        <w:noProof/>
                      </w:rPr>
                    </w:pPr>
                    <w:r>
                      <w:rPr>
                        <w:noProof/>
                      </w:rPr>
                      <w:t xml:space="preserve">[18] </w:t>
                    </w:r>
                  </w:p>
                </w:tc>
                <w:tc>
                  <w:tcPr>
                    <w:tcW w:w="0" w:type="auto"/>
                    <w:hideMark/>
                  </w:tcPr>
                  <w:p w14:paraId="50D6D61D" w14:textId="3D9D0253" w:rsidR="00AB459F" w:rsidRDefault="00AB459F" w:rsidP="00E83832">
                    <w:pPr>
                      <w:pStyle w:val="Bibliography"/>
                      <w:ind w:right="11732" w:firstLine="0"/>
                      <w:jc w:val="left"/>
                      <w:rPr>
                        <w:noProof/>
                      </w:rPr>
                    </w:pPr>
                    <w:r>
                      <w:rPr>
                        <w:noProof/>
                      </w:rPr>
                      <w:t>Board Game Arena, “Summer of Games 2023: a full month of daily releases!,” 31 07 2023. [Online]. Available: https://boardgamearena.com/news?f=10&amp;t=31756&amp;s=SUMMER+of+GAMES+2023%3</w:t>
                    </w:r>
                    <w:r w:rsidR="00E83832">
                      <w:rPr>
                        <w:noProof/>
                      </w:rPr>
                      <w:br/>
                    </w:r>
                    <w:r>
                      <w:rPr>
                        <w:noProof/>
                      </w:rPr>
                      <w:t>A+a+full+month+of+daily+releases. [Accessed 22 10 2023].</w:t>
                    </w:r>
                  </w:p>
                </w:tc>
              </w:tr>
              <w:tr w:rsidR="00AB459F" w14:paraId="46BF81BC" w14:textId="77777777" w:rsidTr="00400397">
                <w:trPr>
                  <w:divId w:val="219637565"/>
                  <w:tblCellSpacing w:w="15" w:type="dxa"/>
                </w:trPr>
                <w:tc>
                  <w:tcPr>
                    <w:tcW w:w="314" w:type="pct"/>
                    <w:hideMark/>
                  </w:tcPr>
                  <w:p w14:paraId="3CAEC1D5" w14:textId="77777777" w:rsidR="00AB459F" w:rsidRDefault="00AB459F" w:rsidP="00E83832">
                    <w:pPr>
                      <w:pStyle w:val="Bibliography"/>
                      <w:ind w:firstLine="0"/>
                      <w:jc w:val="left"/>
                      <w:rPr>
                        <w:noProof/>
                      </w:rPr>
                    </w:pPr>
                    <w:r>
                      <w:rPr>
                        <w:noProof/>
                      </w:rPr>
                      <w:t xml:space="preserve">[19] </w:t>
                    </w:r>
                  </w:p>
                </w:tc>
                <w:tc>
                  <w:tcPr>
                    <w:tcW w:w="0" w:type="auto"/>
                    <w:hideMark/>
                  </w:tcPr>
                  <w:p w14:paraId="174ED7F5" w14:textId="77777777" w:rsidR="00AB459F" w:rsidRDefault="00AB459F" w:rsidP="00E83832">
                    <w:pPr>
                      <w:pStyle w:val="Bibliography"/>
                      <w:ind w:right="11732" w:firstLine="0"/>
                      <w:jc w:val="left"/>
                      <w:rPr>
                        <w:noProof/>
                      </w:rPr>
                    </w:pPr>
                    <w:r>
                      <w:rPr>
                        <w:noProof/>
                      </w:rPr>
                      <w:t>Valve Corporation, “Portal,” 10 10 2007. [Online]. Available: https://store.steampowered.com/app/400/Portal/. [Accessed 17 11 2023].</w:t>
                    </w:r>
                  </w:p>
                </w:tc>
              </w:tr>
              <w:tr w:rsidR="00AB459F" w14:paraId="7BAC44DC" w14:textId="77777777" w:rsidTr="00400397">
                <w:trPr>
                  <w:divId w:val="219637565"/>
                  <w:tblCellSpacing w:w="15" w:type="dxa"/>
                </w:trPr>
                <w:tc>
                  <w:tcPr>
                    <w:tcW w:w="314" w:type="pct"/>
                    <w:hideMark/>
                  </w:tcPr>
                  <w:p w14:paraId="3BE0D7D3" w14:textId="77777777" w:rsidR="00AB459F" w:rsidRDefault="00AB459F" w:rsidP="00E83832">
                    <w:pPr>
                      <w:pStyle w:val="Bibliography"/>
                      <w:ind w:firstLine="0"/>
                      <w:jc w:val="left"/>
                      <w:rPr>
                        <w:noProof/>
                      </w:rPr>
                    </w:pPr>
                    <w:r>
                      <w:rPr>
                        <w:noProof/>
                      </w:rPr>
                      <w:t xml:space="preserve">[20] </w:t>
                    </w:r>
                  </w:p>
                </w:tc>
                <w:tc>
                  <w:tcPr>
                    <w:tcW w:w="0" w:type="auto"/>
                    <w:hideMark/>
                  </w:tcPr>
                  <w:p w14:paraId="3BC47AEA" w14:textId="77777777" w:rsidR="00AB459F" w:rsidRDefault="00AB459F" w:rsidP="00E83832">
                    <w:pPr>
                      <w:pStyle w:val="Bibliography"/>
                      <w:ind w:right="11732" w:firstLine="0"/>
                      <w:jc w:val="left"/>
                      <w:rPr>
                        <w:noProof/>
                      </w:rPr>
                    </w:pPr>
                    <w:r>
                      <w:rPr>
                        <w:noProof/>
                      </w:rPr>
                      <w:t>Facepunch Studios, “Garry's Mod,” 29 11 2006. [Online]. Available: https://gmod.facepunch.com/. [Accessed 17 11 2023].</w:t>
                    </w:r>
                  </w:p>
                </w:tc>
              </w:tr>
              <w:tr w:rsidR="00AB459F" w14:paraId="03D75969" w14:textId="77777777" w:rsidTr="00400397">
                <w:trPr>
                  <w:divId w:val="219637565"/>
                  <w:tblCellSpacing w:w="15" w:type="dxa"/>
                </w:trPr>
                <w:tc>
                  <w:tcPr>
                    <w:tcW w:w="314" w:type="pct"/>
                    <w:hideMark/>
                  </w:tcPr>
                  <w:p w14:paraId="1ADAB4AB" w14:textId="77777777" w:rsidR="00AB459F" w:rsidRDefault="00AB459F" w:rsidP="00E83832">
                    <w:pPr>
                      <w:pStyle w:val="Bibliography"/>
                      <w:ind w:firstLine="0"/>
                      <w:jc w:val="left"/>
                      <w:rPr>
                        <w:noProof/>
                      </w:rPr>
                    </w:pPr>
                    <w:r>
                      <w:rPr>
                        <w:noProof/>
                      </w:rPr>
                      <w:t xml:space="preserve">[21] </w:t>
                    </w:r>
                  </w:p>
                </w:tc>
                <w:tc>
                  <w:tcPr>
                    <w:tcW w:w="0" w:type="auto"/>
                    <w:hideMark/>
                  </w:tcPr>
                  <w:p w14:paraId="5351CAA1" w14:textId="77777777" w:rsidR="00AB459F" w:rsidRDefault="00AB459F" w:rsidP="00E83832">
                    <w:pPr>
                      <w:pStyle w:val="Bibliography"/>
                      <w:ind w:right="11732" w:firstLine="0"/>
                      <w:jc w:val="left"/>
                      <w:rPr>
                        <w:noProof/>
                      </w:rPr>
                    </w:pPr>
                    <w:r>
                      <w:rPr>
                        <w:noProof/>
                      </w:rPr>
                      <w:t>Asmodee, “Junk Art 3.0,” [Online]. Available: https://www.asmodee.co.uk/products/pbgpzg20030_junk-art-3-0. [Accessed 25 10 2023].</w:t>
                    </w:r>
                  </w:p>
                </w:tc>
              </w:tr>
              <w:tr w:rsidR="00AB459F" w14:paraId="321F717C" w14:textId="77777777" w:rsidTr="00400397">
                <w:trPr>
                  <w:divId w:val="219637565"/>
                  <w:tblCellSpacing w:w="15" w:type="dxa"/>
                </w:trPr>
                <w:tc>
                  <w:tcPr>
                    <w:tcW w:w="314" w:type="pct"/>
                    <w:hideMark/>
                  </w:tcPr>
                  <w:p w14:paraId="778DB93A" w14:textId="77777777" w:rsidR="00AB459F" w:rsidRDefault="00AB459F" w:rsidP="00E83832">
                    <w:pPr>
                      <w:pStyle w:val="Bibliography"/>
                      <w:ind w:firstLine="0"/>
                      <w:jc w:val="left"/>
                      <w:rPr>
                        <w:noProof/>
                      </w:rPr>
                    </w:pPr>
                    <w:r>
                      <w:rPr>
                        <w:noProof/>
                      </w:rPr>
                      <w:lastRenderedPageBreak/>
                      <w:t xml:space="preserve">[22] </w:t>
                    </w:r>
                  </w:p>
                </w:tc>
                <w:tc>
                  <w:tcPr>
                    <w:tcW w:w="0" w:type="auto"/>
                    <w:hideMark/>
                  </w:tcPr>
                  <w:p w14:paraId="1307ED18" w14:textId="77777777" w:rsidR="00AB459F" w:rsidRDefault="00AB459F" w:rsidP="00E83832">
                    <w:pPr>
                      <w:pStyle w:val="Bibliography"/>
                      <w:ind w:right="11732" w:firstLine="0"/>
                      <w:jc w:val="left"/>
                      <w:rPr>
                        <w:noProof/>
                      </w:rPr>
                    </w:pPr>
                    <w:r>
                      <w:rPr>
                        <w:noProof/>
                      </w:rPr>
                      <w:t>Asmedee Digital, “Carcassonne,” 2019. [Online]. Available: https://www.asmodee-digital.com/en/carcassonne/. [Accessed 25 11 2023].</w:t>
                    </w:r>
                  </w:p>
                </w:tc>
              </w:tr>
              <w:tr w:rsidR="00AB459F" w14:paraId="34F2A6E8" w14:textId="77777777" w:rsidTr="00400397">
                <w:trPr>
                  <w:divId w:val="219637565"/>
                  <w:tblCellSpacing w:w="15" w:type="dxa"/>
                </w:trPr>
                <w:tc>
                  <w:tcPr>
                    <w:tcW w:w="314" w:type="pct"/>
                    <w:hideMark/>
                  </w:tcPr>
                  <w:p w14:paraId="7B516BA0" w14:textId="77777777" w:rsidR="00AB459F" w:rsidRDefault="00AB459F" w:rsidP="00E83832">
                    <w:pPr>
                      <w:pStyle w:val="Bibliography"/>
                      <w:ind w:firstLine="0"/>
                      <w:jc w:val="left"/>
                      <w:rPr>
                        <w:noProof/>
                      </w:rPr>
                    </w:pPr>
                    <w:r>
                      <w:rPr>
                        <w:noProof/>
                      </w:rPr>
                      <w:t xml:space="preserve">[23] </w:t>
                    </w:r>
                  </w:p>
                </w:tc>
                <w:tc>
                  <w:tcPr>
                    <w:tcW w:w="0" w:type="auto"/>
                    <w:hideMark/>
                  </w:tcPr>
                  <w:p w14:paraId="7D9AC132" w14:textId="77777777" w:rsidR="00AB459F" w:rsidRDefault="00AB459F" w:rsidP="00E83832">
                    <w:pPr>
                      <w:pStyle w:val="Bibliography"/>
                      <w:ind w:right="11732" w:firstLine="0"/>
                      <w:jc w:val="left"/>
                      <w:rPr>
                        <w:noProof/>
                      </w:rPr>
                    </w:pPr>
                    <w:r>
                      <w:rPr>
                        <w:noProof/>
                      </w:rPr>
                      <w:t>“2D Casual UI HD,” MiMU Studio, 23 02 2017. [Online]. Available: https://assetstore.unity.com/packages/2d/gui/icons/2d-casual-ui-hd-82080. [Accessed 26 11 2023].</w:t>
                    </w:r>
                  </w:p>
                </w:tc>
              </w:tr>
            </w:tbl>
            <w:p w14:paraId="5BF9E2FA" w14:textId="77777777" w:rsidR="00AB459F" w:rsidRDefault="00AB459F">
              <w:pPr>
                <w:divId w:val="219637565"/>
                <w:rPr>
                  <w:noProof/>
                </w:rPr>
              </w:pPr>
            </w:p>
            <w:p w14:paraId="592BECA1" w14:textId="32709043" w:rsidR="00B061E7" w:rsidRDefault="00B061E7">
              <w:r>
                <w:rPr>
                  <w:b/>
                  <w:bCs/>
                  <w:noProof/>
                </w:rPr>
                <w:fldChar w:fldCharType="end"/>
              </w:r>
            </w:p>
          </w:sdtContent>
        </w:sdt>
      </w:sdtContent>
    </w:sdt>
    <w:p w14:paraId="529A8821" w14:textId="77777777" w:rsidR="00E125AE" w:rsidRPr="00E125AE" w:rsidRDefault="00E125AE" w:rsidP="00E125AE">
      <w:pPr>
        <w:pStyle w:val="Firstparagraph"/>
      </w:pPr>
    </w:p>
    <w:sectPr w:rsidR="00E125AE" w:rsidRPr="00E125AE" w:rsidSect="00FE38D5">
      <w:pgSz w:w="11906" w:h="16838" w:code="9"/>
      <w:pgMar w:top="2211" w:right="991" w:bottom="2211" w:left="709"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DDF29" w14:textId="77777777" w:rsidR="00FE38D5" w:rsidRDefault="00FE38D5">
      <w:pPr>
        <w:spacing w:line="240" w:lineRule="auto"/>
      </w:pPr>
      <w:r>
        <w:separator/>
      </w:r>
    </w:p>
  </w:endnote>
  <w:endnote w:type="continuationSeparator" w:id="0">
    <w:p w14:paraId="22D3FFA5" w14:textId="77777777" w:rsidR="00FE38D5" w:rsidRDefault="00FE38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8DCD9" w14:textId="77777777" w:rsidR="00FE38D5" w:rsidRDefault="00FE38D5">
      <w:pPr>
        <w:spacing w:line="240" w:lineRule="auto"/>
      </w:pPr>
      <w:r>
        <w:separator/>
      </w:r>
    </w:p>
  </w:footnote>
  <w:footnote w:type="continuationSeparator" w:id="0">
    <w:p w14:paraId="29A56AD8" w14:textId="77777777" w:rsidR="00FE38D5" w:rsidRDefault="00FE38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5F6C7427"/>
    <w:multiLevelType w:val="multilevel"/>
    <w:tmpl w:val="12C44240"/>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5"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1"/>
  </w:num>
  <w:num w:numId="2" w16cid:durableId="679354358">
    <w:abstractNumId w:val="12"/>
  </w:num>
  <w:num w:numId="3" w16cid:durableId="1264067000">
    <w:abstractNumId w:val="15"/>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2"/>
  </w:num>
  <w:num w:numId="15" w16cid:durableId="386299798">
    <w:abstractNumId w:val="12"/>
  </w:num>
  <w:num w:numId="16" w16cid:durableId="65155029">
    <w:abstractNumId w:val="12"/>
  </w:num>
  <w:num w:numId="17" w16cid:durableId="1904245590">
    <w:abstractNumId w:val="12"/>
  </w:num>
  <w:num w:numId="18" w16cid:durableId="1826623589">
    <w:abstractNumId w:val="12"/>
  </w:num>
  <w:num w:numId="19" w16cid:durableId="888764444">
    <w:abstractNumId w:val="12"/>
  </w:num>
  <w:num w:numId="20" w16cid:durableId="473377697">
    <w:abstractNumId w:val="16"/>
  </w:num>
  <w:num w:numId="21" w16cid:durableId="1604848295">
    <w:abstractNumId w:val="13"/>
  </w:num>
  <w:num w:numId="22" w16cid:durableId="1073967219">
    <w:abstractNumId w:val="10"/>
  </w:num>
  <w:num w:numId="23" w16cid:durableId="80755378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131055"/>
    <w:rsid w:val="001A293F"/>
    <w:rsid w:val="00226E4E"/>
    <w:rsid w:val="002F3296"/>
    <w:rsid w:val="0030404F"/>
    <w:rsid w:val="003425D0"/>
    <w:rsid w:val="003539B8"/>
    <w:rsid w:val="00394C12"/>
    <w:rsid w:val="003C77E1"/>
    <w:rsid w:val="003D3946"/>
    <w:rsid w:val="003F2D64"/>
    <w:rsid w:val="00400397"/>
    <w:rsid w:val="00452453"/>
    <w:rsid w:val="00515542"/>
    <w:rsid w:val="005D4D82"/>
    <w:rsid w:val="005D5DDC"/>
    <w:rsid w:val="005F51B2"/>
    <w:rsid w:val="00696E2B"/>
    <w:rsid w:val="006A6154"/>
    <w:rsid w:val="006B3E62"/>
    <w:rsid w:val="006E1791"/>
    <w:rsid w:val="00702428"/>
    <w:rsid w:val="007642D6"/>
    <w:rsid w:val="00784A13"/>
    <w:rsid w:val="007A2116"/>
    <w:rsid w:val="007D00FC"/>
    <w:rsid w:val="00811330"/>
    <w:rsid w:val="008C0116"/>
    <w:rsid w:val="00916175"/>
    <w:rsid w:val="00934289"/>
    <w:rsid w:val="00972216"/>
    <w:rsid w:val="009D2176"/>
    <w:rsid w:val="009F152B"/>
    <w:rsid w:val="00AA04BD"/>
    <w:rsid w:val="00AB459F"/>
    <w:rsid w:val="00AC1185"/>
    <w:rsid w:val="00AD0F2C"/>
    <w:rsid w:val="00B061E7"/>
    <w:rsid w:val="00B131D3"/>
    <w:rsid w:val="00B30FC6"/>
    <w:rsid w:val="00B537BB"/>
    <w:rsid w:val="00B53AFC"/>
    <w:rsid w:val="00B72DFC"/>
    <w:rsid w:val="00BC1AC9"/>
    <w:rsid w:val="00BE49F9"/>
    <w:rsid w:val="00C21477"/>
    <w:rsid w:val="00C77C06"/>
    <w:rsid w:val="00CB22B5"/>
    <w:rsid w:val="00CD238B"/>
    <w:rsid w:val="00D21C1C"/>
    <w:rsid w:val="00D754CE"/>
    <w:rsid w:val="00D801DD"/>
    <w:rsid w:val="00D97A2A"/>
    <w:rsid w:val="00DC4039"/>
    <w:rsid w:val="00DC4C1E"/>
    <w:rsid w:val="00DD4E5A"/>
    <w:rsid w:val="00DF0F97"/>
    <w:rsid w:val="00E125AE"/>
    <w:rsid w:val="00E43B1E"/>
    <w:rsid w:val="00E61006"/>
    <w:rsid w:val="00E83832"/>
    <w:rsid w:val="00E92A4E"/>
    <w:rsid w:val="00EC4227"/>
    <w:rsid w:val="00ED5FB5"/>
    <w:rsid w:val="00F61A29"/>
    <w:rsid w:val="00F87824"/>
    <w:rsid w:val="00FA2ACE"/>
    <w:rsid w:val="00FB5E6F"/>
    <w:rsid w:val="00FC4669"/>
    <w:rsid w:val="00FD3CD0"/>
    <w:rsid w:val="00FE38D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1D3"/>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20836607">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954404887">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600748048">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
    <b:Tag>Kha16</b:Tag>
    <b:SourceType>BookSection</b:SourceType>
    <b:Guid>{53983380-8142-4C08-B51F-1558D7956EFD}</b:Guid>
    <b:Title>Volumetric Hierarchical Approximate Convex Decomposition</b:Title>
    <b:Year>2016</b:Year>
    <b:Author>
      <b:Author>
        <b:NameList>
          <b:Person>
            <b:Last>Mamou</b:Last>
            <b:First>Khaled</b:First>
          </b:Person>
        </b:NameList>
      </b:Author>
    </b:Author>
    <b:BookTitle>Game Engine Gems 3</b:BookTitle>
    <b:Pages>141-158</b:Pages>
    <b:City>Boca Raton, FL</b:City>
    <b:Publisher>Taylor Francis</b:Publisher>
    <b:RefOrder>25</b:RefOrder>
  </b:Source>
  <b:Source>
    <b:Tag>Rat22</b:Tag>
    <b:SourceType>DocumentFromInternetSite</b:SourceType>
    <b:Guid>{22C1D364-7413-4F77-9F0B-CC9964DD5832}</b:Guid>
    <b:Title>Voxelized Hierarchical Convex Decomposition - V-HACD version 4</b:Title>
    <b:Year>2022</b:Year>
    <b:Month>04</b:Month>
    <b:YearAccessed>2023</b:YearAccessed>
    <b:MonthAccessed>12</b:MonthAccessed>
    <b:DayAccessed>28</b:DayAccessed>
    <b:URL>https://docs.google.com/presentation/d/1OZ4mtZYrGEC8qffqb8F7Le2xzufiqvaPpRbLHKKgTIM/edit#slide=id.p</b:URL>
    <b:Author>
      <b:Author>
        <b:NameList>
          <b:Person>
            <b:Last>Ratcliff</b:Last>
            <b:First>John</b:First>
          </b:Person>
          <b:Person>
            <b:Last>Mamou</b:Last>
            <b:First>Khaled</b:First>
          </b:Person>
        </b:NameList>
      </b:Author>
    </b:Author>
    <b:RefOrder>26</b:RefOrder>
  </b:Source>
  <b:Source>
    <b:Tag>Joh23</b:Tag>
    <b:SourceType>InternetSite</b:SourceType>
    <b:Guid>{5109CB06-FB83-4A73-9B09-E2AA4A030265}</b:Guid>
    <b:Title>GitHub - Voxelized Hierarchical Convex Decomposition</b:Title>
    <b:Year>2023</b:Year>
    <b:Month>12</b:Month>
    <b:Day>14</b:Day>
    <b:YearAccessed>2023</b:YearAccessed>
    <b:MonthAccessed>12</b:MonthAccessed>
    <b:DayAccessed>28</b:DayAccessed>
    <b:URL>https://github.com/kmammou/v-hacd</b:URL>
    <b:Author>
      <b:Author>
        <b:NameList>
          <b:Person>
            <b:Last>Ratcliff</b:Last>
            <b:First>John</b:First>
          </b:Person>
          <b:Person>
            <b:Last>Mamou</b:Last>
            <b:First>Khaled</b:First>
          </b:Person>
        </b:NameList>
      </b:Author>
    </b:Author>
    <b:RefOrder>27</b:RefOrder>
  </b:Source>
</b:Sources>
</file>

<file path=customXml/itemProps1.xml><?xml version="1.0" encoding="utf-8"?>
<ds:datastoreItem xmlns:ds="http://schemas.openxmlformats.org/officeDocument/2006/customXml" ds:itemID="{9CDBDF3C-98F9-419A-A9DA-B6A737A45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540</TotalTime>
  <Pages>1</Pages>
  <Words>6548</Words>
  <Characters>37324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23</cp:revision>
  <cp:lastPrinted>2001-05-04T20:36:00Z</cp:lastPrinted>
  <dcterms:created xsi:type="dcterms:W3CDTF">2023-12-15T18:29:00Z</dcterms:created>
  <dcterms:modified xsi:type="dcterms:W3CDTF">2024-02-07T22:07:00Z</dcterms:modified>
</cp:coreProperties>
</file>